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C52445">
      <w:pPr>
        <w:pStyle w:val="Ttulo"/>
        <w:rPr>
          <w:lang w:val="es-AR"/>
        </w:rPr>
      </w:pPr>
      <w:r>
        <w:rPr>
          <w:lang w:val="es-AR"/>
        </w:rPr>
        <w:t>TP0</w:t>
      </w:r>
      <w:r w:rsidR="006641CB" w:rsidRPr="006641CB">
        <w:rPr>
          <w:lang w:val="es-AR"/>
        </w:rPr>
        <w:t xml:space="preserve"> de </w:t>
      </w:r>
      <w:r>
        <w:rPr>
          <w:lang w:val="es-AR"/>
        </w:rPr>
        <w:t>Algoritmos y Programación</w:t>
      </w:r>
      <w:r w:rsidR="008E5B15" w:rsidRPr="006641CB">
        <w:rPr>
          <w:lang w:val="es-AR"/>
        </w:rPr>
        <w:t>:</w:t>
      </w:r>
      <w:r w:rsidR="008E5B15" w:rsidRPr="006641CB">
        <w:rPr>
          <w:lang w:val="es-AR"/>
        </w:rPr>
        <w:br/>
      </w:r>
      <w:r>
        <w:rPr>
          <w:lang w:val="es-AR"/>
        </w:rPr>
        <w:t>Programación C++</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C52445">
      <w:pPr>
        <w:pStyle w:val="Abstract"/>
        <w:rPr>
          <w:lang w:val="es-AR"/>
        </w:rPr>
      </w:pPr>
      <w:r>
        <w:rPr>
          <w:lang w:val="es-AR"/>
        </w:rPr>
        <w:t xml:space="preserve">El objetivo de este TP es ganar familiaridad con los conceptos propios de la programación en C++, implementando un programa que permita computar la transformada discreta de Fourier (DFT), y la transformada discreta de Fourier inversa (iDFT), para un conjunto de señales discretas </w:t>
      </w:r>
      <w:r w:rsidR="003463D9">
        <w:rPr>
          <w:lang w:val="es-AR"/>
        </w:rPr>
        <w:t>complejas</w:t>
      </w:r>
      <w:r>
        <w:rPr>
          <w:lang w:val="es-AR"/>
        </w:rPr>
        <w:t xml:space="preserve"> de variable </w:t>
      </w:r>
      <w:r w:rsidR="003463D9">
        <w:rPr>
          <w:lang w:val="es-AR"/>
        </w:rPr>
        <w:t>entera</w:t>
      </w:r>
      <w:r>
        <w:rPr>
          <w:lang w:val="es-AR"/>
        </w:rPr>
        <w:t>, y su inversa correspondiente.</w:t>
      </w:r>
    </w:p>
    <w:p w:rsidR="005A4D05" w:rsidRPr="005A4D05" w:rsidRDefault="005A4D05">
      <w:pPr>
        <w:pStyle w:val="Abstract"/>
        <w:rPr>
          <w:lang w:val="es-AR"/>
        </w:rPr>
      </w:pPr>
    </w:p>
    <w:p w:rsidR="001B58B4" w:rsidRDefault="005A4D05">
      <w:pPr>
        <w:pStyle w:val="Abstract"/>
        <w:rPr>
          <w:lang w:val="es-AR"/>
        </w:rPr>
      </w:pPr>
      <w:r w:rsidRPr="005A4D05">
        <w:rPr>
          <w:b/>
          <w:bCs/>
          <w:lang w:val="es-AR"/>
        </w:rPr>
        <w:t>Palabras clave</w:t>
      </w:r>
      <w:r w:rsidR="008E5B15" w:rsidRPr="005A4D05">
        <w:rPr>
          <w:b/>
          <w:bCs/>
          <w:lang w:val="es-AR"/>
        </w:rPr>
        <w:t xml:space="preserve">: </w:t>
      </w:r>
      <w:r w:rsidR="00C52445">
        <w:rPr>
          <w:lang w:val="es-AR"/>
        </w:rPr>
        <w:t>Programación C++, Constructores, Constructor de copia, Constructor sin argumentos, Destructores, Clase Vector, Sobrecarga de operadores, StdIn, StdOut; Señal, DFT, iDFT, Transformada de Fourier</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693B79">
        <w:rPr>
          <w:lang w:val="es-AR"/>
        </w:rPr>
        <w:t>Para el caso de la DFT, se pide calcular 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693B79">
        <w:rPr>
          <w:lang w:val="es-AR"/>
        </w:rPr>
        <w:t>, mediante:</w:t>
      </w:r>
    </w:p>
    <w:p w:rsidR="00693B79" w:rsidRDefault="00693B79" w:rsidP="00693B79">
      <w:pPr>
        <w:pStyle w:val="BodyIndented"/>
        <w:rPr>
          <w:lang w:val="es-AR"/>
        </w:rPr>
      </w:pPr>
    </w:p>
    <w:p w:rsidR="003463D9" w:rsidRDefault="00A618D2"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463D9" w:rsidP="003463D9">
      <w:pPr>
        <w:pStyle w:val="BodyUndented"/>
        <w:rPr>
          <w:lang w:val="es-AR"/>
        </w:rPr>
      </w:pPr>
      <w:r>
        <w:rPr>
          <w:lang w:val="es-AR"/>
        </w:rPr>
        <w:t>Para el caso de la iDFT, se pide calcular la transformación -inversa a la anterior- (iDFT) de una secuencia de N puntos, x</w:t>
      </w:r>
      <w:r w:rsidRPr="00693B79">
        <w:rPr>
          <w:vertAlign w:val="subscript"/>
          <w:lang w:val="es-AR"/>
        </w:rPr>
        <w:t>0</w:t>
      </w:r>
      <w:r>
        <w:rPr>
          <w:lang w:val="es-AR"/>
        </w:rPr>
        <w:t>, ..., x</w:t>
      </w:r>
      <w:r w:rsidRPr="00693B79">
        <w:rPr>
          <w:vertAlign w:val="subscript"/>
          <w:lang w:val="es-AR"/>
        </w:rPr>
        <w:t>N-1</w:t>
      </w:r>
      <w:r>
        <w:rPr>
          <w:lang w:val="es-AR"/>
        </w:rPr>
        <w:t>, mediante:</w:t>
      </w:r>
    </w:p>
    <w:p w:rsidR="003463D9" w:rsidRDefault="003463D9" w:rsidP="003463D9">
      <w:pPr>
        <w:pStyle w:val="BodyIndented"/>
        <w:rPr>
          <w:lang w:val="es-AR"/>
        </w:rPr>
      </w:pPr>
    </w:p>
    <w:p w:rsidR="003463D9" w:rsidRDefault="00A618D2"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3463D9" w:rsidP="00622053">
      <w:pPr>
        <w:pStyle w:val="BodyIndented"/>
        <w:jc w:val="center"/>
        <w:rPr>
          <w:lang w:val="es-AR"/>
        </w:rPr>
      </w:pPr>
      <w:r>
        <w:rPr>
          <w:lang w:val="es-AR"/>
        </w:rPr>
        <w:t>F</w:t>
      </w:r>
      <w:r w:rsidRPr="003463D9">
        <w:rPr>
          <w:vertAlign w:val="superscript"/>
          <w:lang w:val="es-AR"/>
        </w:rPr>
        <w:t>-1</w:t>
      </w:r>
      <w:r>
        <w:rPr>
          <w:lang w:val="es-AR"/>
        </w:rPr>
        <w:t xml:space="preserve">[ F[ </w:t>
      </w:r>
      <w:r w:rsidR="0047081A">
        <w:rPr>
          <w:lang w:val="es-AR"/>
        </w:rPr>
        <w:t>(x</w:t>
      </w:r>
      <w:r w:rsidR="0047081A" w:rsidRPr="0047081A">
        <w:rPr>
          <w:vertAlign w:val="subscript"/>
          <w:lang w:val="es-AR"/>
        </w:rPr>
        <w:t>k</w:t>
      </w:r>
      <w:r w:rsidR="0047081A" w:rsidRPr="0047081A">
        <w:rPr>
          <w:lang w:val="es-AR"/>
        </w:rPr>
        <w:t>)</w:t>
      </w:r>
      <w:r>
        <w:rPr>
          <w:lang w:val="es-AR"/>
        </w:rPr>
        <w:t xml:space="preserve"> ] ] = </w:t>
      </w:r>
      <w:r w:rsidR="0047081A">
        <w:rPr>
          <w:lang w:val="es-AR"/>
        </w:rPr>
        <w:t>(x</w:t>
      </w:r>
      <w:r w:rsidR="0047081A" w:rsidRPr="0047081A">
        <w:rPr>
          <w:vertAlign w:val="subscript"/>
          <w:lang w:val="es-AR"/>
        </w:rPr>
        <w:t>k</w:t>
      </w:r>
      <w:r w:rsidR="0047081A" w:rsidRPr="0047081A">
        <w:rPr>
          <w:lang w:val="es-AR"/>
        </w:rPr>
        <w:t>)</w:t>
      </w:r>
      <w:r>
        <w:rPr>
          <w:lang w:val="es-AR"/>
        </w:rPr>
        <w:t xml:space="preserve">    [1], la cual se conoce como "Definición de la inversa".</w:t>
      </w:r>
    </w:p>
    <w:p w:rsidR="003463D9" w:rsidRDefault="003463D9" w:rsidP="003463D9">
      <w:pPr>
        <w:pStyle w:val="BodyIndented"/>
        <w:jc w:val="left"/>
        <w:rPr>
          <w:lang w:val="es-AR"/>
        </w:rPr>
      </w:pPr>
      <w:r>
        <w:rPr>
          <w:lang w:val="es-AR"/>
        </w:rPr>
        <w:br/>
      </w:r>
      <w:r w:rsidR="0047081A">
        <w:rPr>
          <w:lang w:val="es-AR"/>
        </w:rPr>
        <w:t>Se verifican además las siguientes propiedades</w:t>
      </w:r>
    </w:p>
    <w:p w:rsidR="0047081A" w:rsidRDefault="0047081A" w:rsidP="003463D9">
      <w:pPr>
        <w:pStyle w:val="BodyIndented"/>
        <w:jc w:val="left"/>
        <w:rPr>
          <w:lang w:val="es-AR"/>
        </w:rPr>
      </w:pPr>
    </w:p>
    <w:p w:rsidR="0047081A" w:rsidRDefault="0047081A" w:rsidP="0047081A">
      <w:pPr>
        <w:pStyle w:val="BodyIndented"/>
        <w:jc w:val="center"/>
        <w:rPr>
          <w:lang w:val="es-AR"/>
        </w:rPr>
      </w:pPr>
      <w:r>
        <w:rPr>
          <w:lang w:val="es-AR"/>
        </w:rPr>
        <w:t>F[ F</w:t>
      </w:r>
      <w:r w:rsidRPr="0047081A">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2π(x</w:t>
      </w:r>
      <w:r w:rsidRPr="0047081A">
        <w:rPr>
          <w:vertAlign w:val="subscript"/>
          <w:lang w:val="es-AR"/>
        </w:rPr>
        <w:t>k</w:t>
      </w:r>
      <w:r w:rsidRPr="0047081A">
        <w:rPr>
          <w:lang w:val="es-AR"/>
        </w:rPr>
        <w:t>)</w:t>
      </w:r>
      <w:r>
        <w:rPr>
          <w:lang w:val="es-AR"/>
        </w:rPr>
        <w:t xml:space="preserve">    [1] (segunda propiedad de la inversa)</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Pr>
          <w:lang w:val="es-AR"/>
        </w:rPr>
        <w:t xml:space="preserve">    [1] (principio de dualidad)</w:t>
      </w:r>
    </w:p>
    <w:p w:rsidR="0047081A" w:rsidRDefault="0047081A" w:rsidP="0047081A">
      <w:pPr>
        <w:pStyle w:val="BodyIndented"/>
        <w:jc w:val="center"/>
        <w:rPr>
          <w:lang w:val="es-AR"/>
        </w:rPr>
      </w:pPr>
    </w:p>
    <w:p w:rsidR="0047081A" w:rsidRDefault="0047081A"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47081A" w:rsidRDefault="0047081A" w:rsidP="0047081A">
      <w:pPr>
        <w:pStyle w:val="BodyIndented"/>
        <w:rPr>
          <w:lang w:val="es-AR"/>
        </w:rPr>
      </w:pPr>
      <w:r>
        <w:rPr>
          <w:lang w:val="es-AR"/>
        </w:rPr>
        <w:t>El objetivo de este TP es proveer una implementación y una interfaz de uso para estas dos operaciones, programadas en C++.</w:t>
      </w: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DFTcalculator</w:t>
      </w:r>
      <w:r>
        <w:rPr>
          <w:lang w:val="es-AR"/>
        </w:rPr>
        <w:tab/>
        <w:t xml:space="preserve">Entidad encargada de efectuar las dos operaciones que pide el TP, </w:t>
      </w:r>
      <w:r>
        <w:rPr>
          <w:lang w:val="es-AR"/>
        </w:rPr>
        <w:tab/>
      </w:r>
      <w:r>
        <w:rPr>
          <w:lang w:val="es-AR"/>
        </w:rPr>
        <w:tab/>
      </w:r>
      <w:r>
        <w:rPr>
          <w:lang w:val="es-AR"/>
        </w:rPr>
        <w:tab/>
      </w:r>
      <w:r>
        <w:rPr>
          <w:lang w:val="es-AR"/>
        </w:rPr>
        <w:tab/>
        <w:t>calcular la DFT y la IDFT</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Pr="00D056A1" w:rsidRDefault="00D056A1" w:rsidP="00D056A1">
      <w:pPr>
        <w:pStyle w:val="BodyIndented"/>
        <w:rPr>
          <w:lang w:val="es-AR"/>
        </w:rPr>
      </w:pPr>
      <w:r>
        <w:rPr>
          <w:lang w:val="es-AR"/>
        </w:rPr>
        <w:t>Claramente, son posibles otras particiones en responsabilidades distintas</w:t>
      </w:r>
      <w:r w:rsidR="00C075C7">
        <w:rPr>
          <w:lang w:val="es-AR"/>
        </w:rPr>
        <w:t>, más finas, o más gruesas, según sea el enfoque del problema.</w:t>
      </w:r>
    </w:p>
    <w:p w:rsidR="00D056A1" w:rsidRDefault="00D056A1"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8C5A3E" w:rsidRDefault="008C5A3E" w:rsidP="0047081A">
      <w:pPr>
        <w:pStyle w:val="BodyIndented"/>
        <w:rPr>
          <w:lang w:val="es-AR"/>
        </w:rPr>
      </w:pPr>
    </w:p>
    <w:p w:rsidR="008C5A3E" w:rsidRDefault="00C44DA5" w:rsidP="00C44DA5">
      <w:pPr>
        <w:pStyle w:val="Ttulo2"/>
        <w:rPr>
          <w:lang w:val="es-AR"/>
        </w:rPr>
      </w:pPr>
      <w:r>
        <w:rPr>
          <w:lang w:val="es-AR"/>
        </w:rPr>
        <w:lastRenderedPageBreak/>
        <w:t>Bajo plataforma Linux/Unix-like</w:t>
      </w:r>
    </w:p>
    <w:p w:rsidR="0028059A" w:rsidRDefault="0028059A" w:rsidP="0047081A">
      <w:pPr>
        <w:pStyle w:val="BodyIndented"/>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28059A"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28059A">
        <w:rPr>
          <w:rFonts w:ascii="Consolas" w:hAnsi="Consolas" w:cs="Consolas"/>
          <w:color w:val="000000"/>
          <w:sz w:val="20"/>
          <w:szCs w:val="20"/>
          <w:lang w:eastAsia="es-ES"/>
        </w:rPr>
        <w:t xml:space="preserve">g++ -g </w:t>
      </w:r>
      <w:r>
        <w:rPr>
          <w:rFonts w:ascii="Consolas" w:hAnsi="Consolas" w:cs="Consolas"/>
          <w:color w:val="000000"/>
          <w:sz w:val="20"/>
          <w:szCs w:val="20"/>
          <w:lang w:eastAsia="es-ES"/>
        </w:rPr>
        <w:t>main.cpp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28059A" w:rsidRDefault="0028059A" w:rsidP="0047081A">
      <w:pPr>
        <w:pStyle w:val="BodyIndented"/>
        <w:rPr>
          <w:lang w:val="es-AR"/>
        </w:rPr>
      </w:pPr>
    </w:p>
    <w:p w:rsidR="00CF70BD" w:rsidRDefault="00CF70BD" w:rsidP="0047081A">
      <w:pPr>
        <w:pStyle w:val="BodyIndented"/>
        <w:rPr>
          <w:lang w:val="es-AR"/>
        </w:rPr>
      </w:pPr>
    </w:p>
    <w:p w:rsidR="00CF70BD" w:rsidRDefault="00E300EC" w:rsidP="00CF70BD">
      <w:pPr>
        <w:pStyle w:val="Ttulo1"/>
        <w:rPr>
          <w:lang w:val="es-AR"/>
        </w:rPr>
      </w:pPr>
      <w:r>
        <w:rPr>
          <w:lang w:val="es-AR"/>
        </w:rPr>
        <w:t>Estructura de la solución y análisis de la complejidad</w:t>
      </w:r>
    </w:p>
    <w:p w:rsidR="00CF70BD" w:rsidRDefault="00E300EC" w:rsidP="00CF70BD">
      <w:pPr>
        <w:pStyle w:val="BodyUndented"/>
        <w:rPr>
          <w:lang w:val="es-AR"/>
        </w:rPr>
      </w:pPr>
      <w:r>
        <w:rPr>
          <w:lang w:val="es-AR"/>
        </w:rPr>
        <w:t>Consideramos la siguiente estructura de la solución:</w:t>
      </w:r>
    </w:p>
    <w:p w:rsidR="00797093" w:rsidRDefault="00797093" w:rsidP="0047081A">
      <w:pPr>
        <w:pStyle w:val="BodyIndented"/>
        <w:rPr>
          <w:lang w:val="es-AR"/>
        </w:rPr>
      </w:pPr>
    </w:p>
    <w:p w:rsidR="00797093" w:rsidRDefault="0000035F" w:rsidP="0047081A">
      <w:pPr>
        <w:pStyle w:val="BodyIndented"/>
        <w:rPr>
          <w:lang w:val="es-AR"/>
        </w:rPr>
      </w:pPr>
      <w:r>
        <w:object w:dxaOrig="10080" w:dyaOrig="9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3pt" o:ole="">
            <v:imagedata r:id="rId8" o:title=""/>
          </v:shape>
          <o:OLEObject Type="Embed" ProgID="Unknown" ShapeID="_x0000_i1025" DrawAspect="Content" ObjectID="_1522080041" r:id="rId9"/>
        </w:object>
      </w:r>
    </w:p>
    <w:p w:rsidR="0000035F" w:rsidRDefault="0000035F" w:rsidP="0047081A">
      <w:pPr>
        <w:pStyle w:val="BodyIndented"/>
        <w:rPr>
          <w:lang w:val="es-AR"/>
        </w:rPr>
      </w:pPr>
    </w:p>
    <w:p w:rsidR="0028059A" w:rsidRPr="00554E0A" w:rsidRDefault="00554E0A" w:rsidP="0047081A">
      <w:pPr>
        <w:pStyle w:val="BodyIndented"/>
        <w:rPr>
          <w:b/>
          <w:lang w:val="es-AR"/>
        </w:rPr>
      </w:pPr>
      <w:r>
        <w:rPr>
          <w:lang w:val="es-AR"/>
        </w:rPr>
        <w:br/>
      </w:r>
      <w:r w:rsidR="00E300EC" w:rsidRPr="00554E0A">
        <w:rPr>
          <w:b/>
          <w:lang w:val="es-AR"/>
        </w:rPr>
        <w:t>Complejo.cc (clase)</w:t>
      </w:r>
    </w:p>
    <w:p w:rsidR="00E300EC" w:rsidRDefault="00E300EC" w:rsidP="0047081A">
      <w:pPr>
        <w:pStyle w:val="BodyIndented"/>
        <w:rPr>
          <w:lang w:val="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lastRenderedPageBreak/>
        <w:t>Construye un número complejo por default (a saber el 0+i0).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AR"/>
        </w:rPr>
        <w:t xml:space="preserve">+ </w:t>
      </w:r>
      <w:r w:rsidRPr="007275E7">
        <w:rPr>
          <w:rFonts w:ascii="Consolas" w:hAnsi="Consolas" w:cs="Consolas"/>
          <w:sz w:val="19"/>
          <w:szCs w:val="19"/>
          <w:lang w:val="es-ES" w:eastAsia="es-AR"/>
        </w:rPr>
        <w:t>complejo::complejo(double r)</w:t>
      </w:r>
    </w:p>
    <w:p w:rsidR="007275E7" w:rsidRDefault="007275E7" w:rsidP="007275E7">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un sólo argumento, de tipo double)</w:t>
      </w:r>
    </w:p>
    <w:p w:rsidR="007275E7" w:rsidRPr="007275E7" w:rsidRDefault="007275E7" w:rsidP="007275E7">
      <w:pPr>
        <w:autoSpaceDE w:val="0"/>
        <w:autoSpaceDN w:val="0"/>
        <w:adjustRightInd w:val="0"/>
        <w:rPr>
          <w:sz w:val="16"/>
          <w:szCs w:val="16"/>
          <w:lang w:val="es-ES" w:eastAsia="es-AR"/>
        </w:rPr>
      </w:pPr>
      <w:r>
        <w:rPr>
          <w:sz w:val="16"/>
          <w:szCs w:val="16"/>
          <w:lang w:val="es-ES" w:eastAsia="es-AR"/>
        </w:rPr>
        <w:t>Construye un número complejo (real) a partir de un sólo argumento, de tipo double, suministrado. Provisto que no hay estructuras de iteración en su implementación, y que todas las sentencias dentro del cuerpo son sentencias de complejidad temporal constante (es decir, sentencias O(k) ), luego, su complejidad es también constante, es decir O(k).</w:t>
      </w:r>
    </w:p>
    <w:p w:rsidR="007275E7" w:rsidRPr="007275E7" w:rsidRDefault="007275E7"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complejo::complejo(double r, double i)</w:t>
      </w:r>
    </w:p>
    <w:p w:rsidR="00DA6038" w:rsidRDefault="00DA6038" w:rsidP="00DA6038">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 xml:space="preserve">étodo, constructor con </w:t>
      </w:r>
      <w:r w:rsidR="00852A35">
        <w:rPr>
          <w:i/>
          <w:sz w:val="16"/>
          <w:szCs w:val="16"/>
          <w:lang w:val="es-ES" w:eastAsia="es-AR"/>
        </w:rPr>
        <w:t xml:space="preserve">dos </w:t>
      </w:r>
      <w:r>
        <w:rPr>
          <w:i/>
          <w:sz w:val="16"/>
          <w:szCs w:val="16"/>
          <w:lang w:val="es-ES" w:eastAsia="es-AR"/>
        </w:rPr>
        <w:t>argumento</w:t>
      </w:r>
      <w:r w:rsidR="00852A35">
        <w:rPr>
          <w:i/>
          <w:sz w:val="16"/>
          <w:szCs w:val="16"/>
          <w:lang w:val="es-ES" w:eastAsia="es-AR"/>
        </w:rPr>
        <w:t>s</w:t>
      </w:r>
      <w:r>
        <w:rPr>
          <w:i/>
          <w:sz w:val="16"/>
          <w:szCs w:val="16"/>
          <w:lang w:val="es-ES" w:eastAsia="es-AR"/>
        </w:rPr>
        <w:t>, de tipo double)</w:t>
      </w:r>
    </w:p>
    <w:p w:rsidR="00DA6038" w:rsidRPr="007275E7" w:rsidRDefault="00DA6038" w:rsidP="00DA6038">
      <w:pPr>
        <w:autoSpaceDE w:val="0"/>
        <w:autoSpaceDN w:val="0"/>
        <w:adjustRightInd w:val="0"/>
        <w:rPr>
          <w:sz w:val="16"/>
          <w:szCs w:val="16"/>
          <w:lang w:val="es-ES" w:eastAsia="es-AR"/>
        </w:rPr>
      </w:pPr>
      <w:r>
        <w:rPr>
          <w:sz w:val="16"/>
          <w:szCs w:val="16"/>
          <w:lang w:val="es-ES" w:eastAsia="es-AR"/>
        </w:rPr>
        <w:t>Construye un número complejo (real) a partir de dos argumentos de tipo double, a saber su parte real y su parte imaginaria. Nuevamente, vale la consideración anterior, con lo cual su complejidad es de tipo constante.</w:t>
      </w:r>
    </w:p>
    <w:p w:rsidR="00DA6038" w:rsidRPr="00DA6038" w:rsidRDefault="00DA6038" w:rsidP="003E1BEB">
      <w:pPr>
        <w:autoSpaceDE w:val="0"/>
        <w:autoSpaceDN w:val="0"/>
        <w:adjustRightInd w:val="0"/>
        <w:jc w:val="left"/>
        <w:rPr>
          <w:rFonts w:ascii="Consolas" w:hAnsi="Consolas" w:cs="Consolas"/>
          <w:sz w:val="19"/>
          <w:szCs w:val="19"/>
          <w:lang w:val="es-ES" w:eastAsia="es-AR"/>
        </w:rPr>
      </w:pPr>
    </w:p>
    <w:p w:rsidR="003E1BEB"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 xml:space="preserve">+ </w:t>
      </w:r>
      <w:r w:rsidRPr="007275E7">
        <w:rPr>
          <w:rFonts w:ascii="Consolas" w:hAnsi="Consolas" w:cs="Consolas"/>
          <w:sz w:val="19"/>
          <w:szCs w:val="19"/>
          <w:lang w:val="es-ES" w:eastAsia="es-AR"/>
        </w:rPr>
        <w:t>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de asignación)</w:t>
      </w:r>
    </w:p>
    <w:p w:rsidR="00852A35" w:rsidRP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del número complejo pasado por argumento. Nuevamente, vale la consideración anterior, es decir, este método es O(k).</w:t>
      </w:r>
    </w:p>
    <w:p w:rsidR="00852A35" w:rsidRPr="007275E7" w:rsidRDefault="00852A35" w:rsidP="003E1BEB">
      <w:pPr>
        <w:autoSpaceDE w:val="0"/>
        <w:autoSpaceDN w:val="0"/>
        <w:adjustRightInd w:val="0"/>
        <w:jc w:val="left"/>
        <w:rPr>
          <w:rFonts w:ascii="Consolas" w:hAnsi="Consolas" w:cs="Consolas"/>
          <w:sz w:val="19"/>
          <w:szCs w:val="19"/>
          <w:lang w:val="es-ES" w:eastAsia="es-AR"/>
        </w:rPr>
      </w:pPr>
    </w:p>
    <w:p w:rsidR="00852A35" w:rsidRPr="007275E7" w:rsidRDefault="003E1BEB" w:rsidP="003E1BEB">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complejo const &amp;complejo::operator*=(complejo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operador =)</w:t>
      </w:r>
    </w:p>
    <w:p w:rsidR="00852A35" w:rsidRDefault="00852A35" w:rsidP="00852A35">
      <w:pPr>
        <w:autoSpaceDE w:val="0"/>
        <w:autoSpaceDN w:val="0"/>
        <w:adjustRightInd w:val="0"/>
        <w:rPr>
          <w:sz w:val="16"/>
          <w:szCs w:val="16"/>
          <w:lang w:val="es-ES" w:eastAsia="es-AR"/>
        </w:rPr>
      </w:pPr>
      <w:r>
        <w:rPr>
          <w:sz w:val="16"/>
          <w:szCs w:val="16"/>
          <w:lang w:val="es-ES" w:eastAsia="es-AR"/>
        </w:rPr>
        <w:t>Asigna al objeto this como lvalue, el valor que resulta de multiplicar el valor del lvalue por el número pasado por argumento. Nuevamente, vale la consideración anterior, es decir, este método es O(k).</w:t>
      </w:r>
    </w:p>
    <w:p w:rsidR="00852A35" w:rsidRPr="00852A35" w:rsidRDefault="00852A35" w:rsidP="00852A35">
      <w:pPr>
        <w:autoSpaceDE w:val="0"/>
        <w:autoSpaceDN w:val="0"/>
        <w:adjustRightInd w:val="0"/>
        <w:rPr>
          <w:sz w:val="16"/>
          <w:szCs w:val="16"/>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7275E7">
        <w:rPr>
          <w:lang w:val="es-ES"/>
        </w:rPr>
        <w:t>+</w:t>
      </w:r>
      <w:r w:rsidRPr="007275E7">
        <w:rPr>
          <w:rFonts w:ascii="Consolas" w:hAnsi="Consolas" w:cs="Consolas"/>
          <w:sz w:val="19"/>
          <w:szCs w:val="19"/>
          <w:lang w:val="es-ES" w:eastAsia="es-AR"/>
        </w:rPr>
        <w:t xml:space="preserve"> bool complejo::zero() const</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rPr>
          <w:sz w:val="16"/>
          <w:szCs w:val="16"/>
          <w:lang w:val="es-ES" w:eastAsia="es-AR"/>
        </w:rPr>
      </w:pPr>
      <w:r>
        <w:rPr>
          <w:sz w:val="16"/>
          <w:szCs w:val="16"/>
          <w:lang w:val="es-ES" w:eastAsia="es-AR"/>
        </w:rPr>
        <w:t>Devuelve si el número complejo es el número cero. Nuevamente, vale la consideración anterior, es decir, este método es O(k).</w:t>
      </w:r>
    </w:p>
    <w:p w:rsidR="007275E7" w:rsidRDefault="007275E7" w:rsidP="003E1BEB">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852A35">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complejo::operator-=(complejo const &amp;c)</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Pr="007275E7"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complejo::~complejo()</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destructor)</w:t>
      </w:r>
    </w:p>
    <w:p w:rsidR="00852A35" w:rsidRDefault="00852A35" w:rsidP="00852A35">
      <w:pPr>
        <w:autoSpaceDE w:val="0"/>
        <w:autoSpaceDN w:val="0"/>
        <w:adjustRightInd w:val="0"/>
        <w:jc w:val="left"/>
        <w:rPr>
          <w:sz w:val="16"/>
          <w:szCs w:val="16"/>
          <w:lang w:val="es-ES" w:eastAsia="es-AR"/>
        </w:rPr>
      </w:pPr>
      <w:r>
        <w:rPr>
          <w:sz w:val="16"/>
          <w:szCs w:val="16"/>
          <w:lang w:val="es-ES" w:eastAsia="es-AR"/>
        </w:rPr>
        <w:t>Nuevamente, vale la consideración anterior, es decir, este método es O(k).</w:t>
      </w:r>
    </w:p>
    <w:p w:rsidR="00852A35" w:rsidRDefault="00852A35"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complejo::re()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real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eastAsia="es-AR"/>
        </w:rPr>
      </w:pPr>
      <w:r w:rsidRPr="00F8128D">
        <w:t xml:space="preserve">+ </w:t>
      </w:r>
      <w:r w:rsidRPr="00F8128D">
        <w:rPr>
          <w:rFonts w:ascii="Consolas" w:hAnsi="Consolas" w:cs="Consolas"/>
          <w:sz w:val="19"/>
          <w:szCs w:val="19"/>
          <w:lang w:eastAsia="es-AR"/>
        </w:rPr>
        <w:t>double complejo::im() const</w:t>
      </w:r>
    </w:p>
    <w:p w:rsidR="00CB0770" w:rsidRPr="00F8128D" w:rsidRDefault="00CB0770" w:rsidP="00CB0770">
      <w:pPr>
        <w:autoSpaceDE w:val="0"/>
        <w:autoSpaceDN w:val="0"/>
        <w:adjustRightInd w:val="0"/>
        <w:rPr>
          <w:sz w:val="16"/>
          <w:szCs w:val="16"/>
          <w:lang w:eastAsia="es-AR"/>
        </w:rPr>
      </w:pPr>
      <w:r w:rsidRPr="00F8128D">
        <w:rPr>
          <w:i/>
          <w:sz w:val="16"/>
          <w:szCs w:val="16"/>
          <w:lang w:eastAsia="es-AR"/>
        </w:rPr>
        <w:t>(método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la parte imaginaria del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CB0770"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complejo::abs2()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lastRenderedPageBreak/>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valor absoluto del número complejo. Nuevamente, vale la consideración anterior, es decir, este método es O(k).</w:t>
      </w:r>
    </w:p>
    <w:p w:rsidR="00CB0770" w:rsidRPr="00CB0770" w:rsidRDefault="00CB0770" w:rsidP="007275E7">
      <w:pPr>
        <w:autoSpaceDE w:val="0"/>
        <w:autoSpaceDN w:val="0"/>
        <w:adjustRightInd w:val="0"/>
        <w:jc w:val="left"/>
        <w:rPr>
          <w:rFonts w:ascii="Consolas" w:hAnsi="Consolas" w:cs="Consolas"/>
          <w:sz w:val="19"/>
          <w:szCs w:val="19"/>
          <w:lang w:val="es-ES" w:eastAsia="es-AR"/>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double complejo::phase()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argumento del número complejo. Nuevamente, vale la consideración anterior, es decir, este método es O(k).</w:t>
      </w:r>
    </w:p>
    <w:p w:rsidR="00CB0770" w:rsidRDefault="00CB0770" w:rsidP="007275E7">
      <w:pPr>
        <w:autoSpaceDE w:val="0"/>
        <w:autoSpaceDN w:val="0"/>
        <w:adjustRightInd w:val="0"/>
        <w:jc w:val="left"/>
        <w:rPr>
          <w:lang w:val="es-ES"/>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&amp; complejo::conjugar()</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Conjuga el número complejo. Nuevamente, vale la consideración anterior, es decir, este método es O(k).</w:t>
      </w:r>
    </w:p>
    <w:p w:rsidR="00CB0770" w:rsidRPr="007275E7" w:rsidRDefault="00CB0770" w:rsidP="007275E7">
      <w:pPr>
        <w:autoSpaceDE w:val="0"/>
        <w:autoSpaceDN w:val="0"/>
        <w:adjustRightInd w:val="0"/>
        <w:jc w:val="left"/>
        <w:rPr>
          <w:rFonts w:ascii="Consolas" w:hAnsi="Consolas" w:cs="Consolas"/>
          <w:sz w:val="19"/>
          <w:szCs w:val="19"/>
          <w:lang w:val="es-ES" w:eastAsia="es-AR"/>
        </w:rPr>
      </w:pPr>
    </w:p>
    <w:p w:rsid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complejo::conjugado() const</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getter)</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conjugado. Nuevamente, vale la consideración anterior, es decir, este método es O(k).</w:t>
      </w:r>
    </w:p>
    <w:p w:rsidR="00CB0770" w:rsidRDefault="00CB0770" w:rsidP="007275E7">
      <w:pPr>
        <w:autoSpaceDE w:val="0"/>
        <w:autoSpaceDN w:val="0"/>
        <w:adjustRightInd w:val="0"/>
        <w:jc w:val="left"/>
        <w:rPr>
          <w:rFonts w:ascii="Consolas" w:hAnsi="Consolas" w:cs="Consolas"/>
          <w:sz w:val="19"/>
          <w:szCs w:val="19"/>
          <w:lang w:val="es-ES" w:eastAsia="es-AR"/>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suma del número complejo en el objeto this, más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resta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Devuelve el número complejo producto del número complejo en el objeto this, con el número complejo pasado por argumento. Nuevamente, vale la consideración anterior, es decir, este método es O(k).</w:t>
      </w:r>
    </w:p>
    <w:p w:rsidR="00CB0770" w:rsidRDefault="00CB0770"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complejo const operator/(complejo const &amp;x, complejo const &amp;y)</w:t>
      </w:r>
    </w:p>
    <w:p w:rsidR="00CB0770" w:rsidRDefault="00CB0770" w:rsidP="00CB0770">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CB0770" w:rsidP="00CB0770">
      <w:pPr>
        <w:autoSpaceDE w:val="0"/>
        <w:autoSpaceDN w:val="0"/>
        <w:adjustRightInd w:val="0"/>
        <w:jc w:val="left"/>
        <w:rPr>
          <w:sz w:val="16"/>
          <w:szCs w:val="16"/>
          <w:lang w:val="es-ES" w:eastAsia="es-AR"/>
        </w:rPr>
      </w:pPr>
      <w:r>
        <w:rPr>
          <w:sz w:val="16"/>
          <w:szCs w:val="16"/>
          <w:lang w:val="es-ES" w:eastAsia="es-AR"/>
        </w:rPr>
        <w:t xml:space="preserve">Devuelve el número complejo </w:t>
      </w:r>
      <w:r w:rsidR="00554E0A">
        <w:rPr>
          <w:sz w:val="16"/>
          <w:szCs w:val="16"/>
          <w:lang w:val="es-ES" w:eastAsia="es-AR"/>
        </w:rPr>
        <w:t>cociente</w:t>
      </w:r>
      <w:r>
        <w:rPr>
          <w:sz w:val="16"/>
          <w:szCs w:val="16"/>
          <w:lang w:val="es-ES" w:eastAsia="es-AR"/>
        </w:rPr>
        <w:t xml:space="preserve"> del número complejo en el objeto this, </w:t>
      </w:r>
      <w:r w:rsidR="00554E0A">
        <w:rPr>
          <w:sz w:val="16"/>
          <w:szCs w:val="16"/>
          <w:lang w:val="es-ES" w:eastAsia="es-AR"/>
        </w:rPr>
        <w:t>con</w:t>
      </w:r>
      <w:r>
        <w:rPr>
          <w:sz w:val="16"/>
          <w:szCs w:val="16"/>
          <w:lang w:val="es-ES" w:eastAsia="es-AR"/>
        </w:rPr>
        <w:t xml:space="preserve"> el número complejo pasado por argumento. Nuevamente, vale la consideración anterior, es decir, este método es O(k).</w:t>
      </w:r>
    </w:p>
    <w:p w:rsidR="00CB0770" w:rsidRPr="00CB0770" w:rsidRDefault="00CB0770" w:rsidP="007275E7">
      <w:pPr>
        <w:autoSpaceDE w:val="0"/>
        <w:autoSpaceDN w:val="0"/>
        <w:adjustRightInd w:val="0"/>
        <w:jc w:val="left"/>
        <w:rPr>
          <w:lang w:val="es-ES"/>
        </w:rPr>
      </w:pPr>
    </w:p>
    <w:p w:rsidR="007275E7" w:rsidRPr="00554E0A" w:rsidRDefault="007275E7" w:rsidP="007275E7">
      <w:pPr>
        <w:autoSpaceDE w:val="0"/>
        <w:autoSpaceDN w:val="0"/>
        <w:adjustRightInd w:val="0"/>
        <w:jc w:val="left"/>
        <w:rPr>
          <w:rFonts w:ascii="Consolas" w:hAnsi="Consolas" w:cs="Consolas"/>
          <w:sz w:val="19"/>
          <w:szCs w:val="19"/>
          <w:lang w:val="es-ES" w:eastAsia="es-AR"/>
        </w:rPr>
      </w:pPr>
      <w:r w:rsidRPr="00554E0A">
        <w:rPr>
          <w:lang w:val="es-ES"/>
        </w:rPr>
        <w:t xml:space="preserve">+ </w:t>
      </w:r>
      <w:r w:rsidRPr="00554E0A">
        <w:rPr>
          <w:rFonts w:ascii="Consolas" w:hAnsi="Consolas" w:cs="Consolas"/>
          <w:sz w:val="19"/>
          <w:szCs w:val="19"/>
          <w:lang w:val="es-ES" w:eastAsia="es-AR"/>
        </w:rPr>
        <w:t>complejo const operator/(complejo const &amp;c, double f)</w:t>
      </w:r>
    </w:p>
    <w:p w:rsidR="00554E0A" w:rsidRDefault="00554E0A" w:rsidP="00554E0A">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554E0A" w:rsidRDefault="00554E0A" w:rsidP="00554E0A">
      <w:pPr>
        <w:autoSpaceDE w:val="0"/>
        <w:autoSpaceDN w:val="0"/>
        <w:adjustRightInd w:val="0"/>
        <w:jc w:val="left"/>
        <w:rPr>
          <w:sz w:val="16"/>
          <w:szCs w:val="16"/>
          <w:lang w:val="es-ES" w:eastAsia="es-AR"/>
        </w:rPr>
      </w:pPr>
      <w:r>
        <w:rPr>
          <w:sz w:val="16"/>
          <w:szCs w:val="16"/>
          <w:lang w:val="es-ES" w:eastAsia="es-AR"/>
        </w:rPr>
        <w:t>Devuelve el número complejo cociente del número complejo en el objeto this, con el número complejo pasado por argumento. Nuevamente, vale la consideración anterior, es decir, este método es O(k).</w:t>
      </w:r>
    </w:p>
    <w:p w:rsidR="00852A35" w:rsidRPr="00554E0A" w:rsidRDefault="00852A35" w:rsidP="007275E7">
      <w:pPr>
        <w:autoSpaceDE w:val="0"/>
        <w:autoSpaceDN w:val="0"/>
        <w:adjustRightInd w:val="0"/>
        <w:jc w:val="left"/>
        <w:rPr>
          <w:lang w:val="es-ES"/>
        </w:rPr>
      </w:pPr>
    </w:p>
    <w:p w:rsidR="007275E7" w:rsidRPr="00F8128D" w:rsidRDefault="007275E7" w:rsidP="007275E7">
      <w:pPr>
        <w:autoSpaceDE w:val="0"/>
        <w:autoSpaceDN w:val="0"/>
        <w:adjustRightInd w:val="0"/>
        <w:jc w:val="left"/>
        <w:rPr>
          <w:rFonts w:ascii="Consolas" w:hAnsi="Consolas" w:cs="Consolas"/>
          <w:sz w:val="19"/>
          <w:szCs w:val="19"/>
          <w:lang w:val="es-ES" w:eastAsia="es-AR"/>
        </w:rPr>
      </w:pPr>
      <w:r w:rsidRPr="00F8128D">
        <w:rPr>
          <w:lang w:val="es-ES"/>
        </w:rPr>
        <w:t xml:space="preserve">+ </w:t>
      </w:r>
      <w:r w:rsidRPr="00F8128D">
        <w:rPr>
          <w:rFonts w:ascii="Consolas" w:hAnsi="Consolas" w:cs="Consolas"/>
          <w:sz w:val="19"/>
          <w:szCs w:val="19"/>
          <w:lang w:val="es-ES" w:eastAsia="es-AR"/>
        </w:rPr>
        <w:t>complejo const operator^(complejo const &amp;c , int power)</w:t>
      </w:r>
    </w:p>
    <w:p w:rsidR="00852A35" w:rsidRDefault="00852A35" w:rsidP="00852A35">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w:t>
      </w:r>
    </w:p>
    <w:p w:rsidR="00CB0770" w:rsidRDefault="00852A35" w:rsidP="0022481D">
      <w:pPr>
        <w:autoSpaceDE w:val="0"/>
        <w:autoSpaceDN w:val="0"/>
        <w:adjustRightInd w:val="0"/>
        <w:rPr>
          <w:sz w:val="16"/>
          <w:szCs w:val="16"/>
          <w:lang w:val="es-ES" w:eastAsia="es-AR"/>
        </w:rPr>
      </w:pPr>
      <w:r>
        <w:rPr>
          <w:sz w:val="16"/>
          <w:szCs w:val="16"/>
          <w:lang w:val="es-ES" w:eastAsia="es-AR"/>
        </w:rPr>
        <w:t xml:space="preserve">Devuelve el número complejo en el objeto actual (this) elevado a la potencia entera </w:t>
      </w:r>
      <w:r w:rsidRPr="00554E0A">
        <w:rPr>
          <w:i/>
          <w:sz w:val="16"/>
          <w:szCs w:val="16"/>
          <w:lang w:val="es-ES" w:eastAsia="es-AR"/>
        </w:rPr>
        <w:t>power</w:t>
      </w:r>
      <w:r>
        <w:rPr>
          <w:sz w:val="16"/>
          <w:szCs w:val="16"/>
          <w:lang w:val="es-ES" w:eastAsia="es-AR"/>
        </w:rPr>
        <w:t>. A diferencia de los métodos anteriores, este método implementa una única estructura de iteración lineal (</w:t>
      </w:r>
      <w:r w:rsidRPr="00CB0770">
        <w:rPr>
          <w:i/>
          <w:sz w:val="16"/>
          <w:szCs w:val="16"/>
          <w:lang w:val="es-ES" w:eastAsia="es-AR"/>
        </w:rPr>
        <w:t>for</w:t>
      </w:r>
      <w:r>
        <w:rPr>
          <w:sz w:val="16"/>
          <w:szCs w:val="16"/>
          <w:lang w:val="es-ES" w:eastAsia="es-AR"/>
        </w:rPr>
        <w:t>), y si consideramos n=tamaño del problema=power, luego podemos decir que el algoritmo es O(n)</w:t>
      </w:r>
      <w:r w:rsidR="00CB0770">
        <w:rPr>
          <w:sz w:val="16"/>
          <w:szCs w:val="16"/>
          <w:lang w:val="es-ES" w:eastAsia="es-AR"/>
        </w:rPr>
        <w:t xml:space="preserve">, provisto que todas las operaciones dentro de este </w:t>
      </w:r>
      <w:r w:rsidR="00CB0770" w:rsidRPr="00CB0770">
        <w:rPr>
          <w:i/>
          <w:sz w:val="16"/>
          <w:szCs w:val="16"/>
          <w:lang w:val="es-ES" w:eastAsia="es-AR"/>
        </w:rPr>
        <w:t>for</w:t>
      </w:r>
      <w:r w:rsidR="00CB0770">
        <w:rPr>
          <w:sz w:val="16"/>
          <w:szCs w:val="16"/>
          <w:lang w:val="es-ES" w:eastAsia="es-AR"/>
        </w:rPr>
        <w:t xml:space="preserve"> son de complejidad constante.</w:t>
      </w:r>
      <w:r w:rsidR="0022481D">
        <w:rPr>
          <w:sz w:val="16"/>
          <w:szCs w:val="16"/>
          <w:lang w:val="es-ES" w:eastAsia="es-AR"/>
        </w:rPr>
        <w:t xml:space="preserve"> Vale aclarar también que en el caso de que el exponente sea 0, se devuelve  1 (z</w:t>
      </w:r>
      <w:r w:rsidR="0022481D" w:rsidRPr="0022481D">
        <w:rPr>
          <w:sz w:val="16"/>
          <w:szCs w:val="16"/>
          <w:vertAlign w:val="superscript"/>
          <w:lang w:val="es-ES" w:eastAsia="es-AR"/>
        </w:rPr>
        <w:t>0</w:t>
      </w:r>
      <w:r w:rsidR="0022481D">
        <w:rPr>
          <w:sz w:val="16"/>
          <w:szCs w:val="16"/>
          <w:lang w:val="es-ES" w:eastAsia="es-AR"/>
        </w:rPr>
        <w:t>=1 para todo complejo z no nulo), y en el caso que el exponente sea 1, se devuelve z. Para estos dos casos en particular, la complejidad es constante (es decir, O(k) ). De todas maneras, cuando se habla de la complejidad de un algoritmo siempre se supone el peor caso , con lo cual la complejidad global de esta operación es O(n).</w:t>
      </w:r>
    </w:p>
    <w:p w:rsidR="00852A35" w:rsidRPr="00852A35" w:rsidRDefault="00852A35" w:rsidP="007275E7">
      <w:pPr>
        <w:autoSpaceDE w:val="0"/>
        <w:autoSpaceDN w:val="0"/>
        <w:adjustRightInd w:val="0"/>
        <w:jc w:val="left"/>
        <w:rPr>
          <w:lang w:val="es-ES"/>
        </w:rPr>
      </w:pPr>
    </w:p>
    <w:p w:rsidR="00852A35" w:rsidRPr="00852A35" w:rsidRDefault="00852A35" w:rsidP="007275E7">
      <w:pPr>
        <w:autoSpaceDE w:val="0"/>
        <w:autoSpaceDN w:val="0"/>
        <w:adjustRightInd w:val="0"/>
        <w:jc w:val="left"/>
        <w:rPr>
          <w:lang w:val="es-ES"/>
        </w:rPr>
      </w:pP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bool operator==(complejo const &amp;c, double f)</w:t>
      </w:r>
    </w:p>
    <w:p w:rsidR="007275E7" w:rsidRPr="007275E7" w:rsidRDefault="007275E7" w:rsidP="007275E7">
      <w:pPr>
        <w:autoSpaceDE w:val="0"/>
        <w:autoSpaceDN w:val="0"/>
        <w:adjustRightInd w:val="0"/>
        <w:jc w:val="left"/>
        <w:rPr>
          <w:rFonts w:ascii="Consolas" w:hAnsi="Consolas" w:cs="Consolas"/>
          <w:sz w:val="19"/>
          <w:szCs w:val="19"/>
          <w:lang w:val="es-ES" w:eastAsia="es-AR"/>
        </w:rPr>
      </w:pPr>
      <w:r w:rsidRPr="003E1BEB">
        <w:rPr>
          <w:lang w:val="es-ES"/>
        </w:rPr>
        <w:t>+</w:t>
      </w:r>
      <w:r>
        <w:rPr>
          <w:lang w:val="es-ES"/>
        </w:rPr>
        <w:t xml:space="preserve"> </w:t>
      </w:r>
      <w:r w:rsidRPr="007275E7">
        <w:rPr>
          <w:rFonts w:ascii="Consolas" w:hAnsi="Consolas" w:cs="Consolas"/>
          <w:sz w:val="19"/>
          <w:szCs w:val="19"/>
          <w:lang w:val="es-ES" w:eastAsia="es-AR"/>
        </w:rPr>
        <w:t>bool operator==(complejo const &amp;x, complejo const &amp;y)</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ostream &amp; operator&lt;&lt;(ostream &amp;os, const complejo &amp;c)</w:t>
      </w:r>
    </w:p>
    <w:p w:rsidR="007275E7" w:rsidRPr="007275E7" w:rsidRDefault="007275E7" w:rsidP="007275E7">
      <w:pPr>
        <w:autoSpaceDE w:val="0"/>
        <w:autoSpaceDN w:val="0"/>
        <w:adjustRightInd w:val="0"/>
        <w:jc w:val="left"/>
        <w:rPr>
          <w:rFonts w:ascii="Consolas" w:hAnsi="Consolas" w:cs="Consolas"/>
          <w:sz w:val="19"/>
          <w:szCs w:val="19"/>
          <w:lang w:eastAsia="es-AR"/>
        </w:rPr>
      </w:pPr>
      <w:r w:rsidRPr="007275E7">
        <w:t xml:space="preserve">+ </w:t>
      </w:r>
      <w:r w:rsidRPr="007275E7">
        <w:rPr>
          <w:rFonts w:ascii="Consolas" w:hAnsi="Consolas" w:cs="Consolas"/>
          <w:sz w:val="19"/>
          <w:szCs w:val="19"/>
          <w:lang w:eastAsia="es-AR"/>
        </w:rPr>
        <w:t>istream &amp; operator&gt;&gt;(istream &amp;is, complejo &amp;c)</w:t>
      </w:r>
    </w:p>
    <w:p w:rsidR="003E1BEB" w:rsidRPr="007275E7" w:rsidRDefault="003E1BEB" w:rsidP="0047081A">
      <w:pPr>
        <w:pStyle w:val="BodyIndented"/>
      </w:pPr>
    </w:p>
    <w:p w:rsidR="00554E0A" w:rsidRPr="00554E0A" w:rsidRDefault="00554E0A" w:rsidP="00554E0A">
      <w:pPr>
        <w:pStyle w:val="BodyIndented"/>
        <w:rPr>
          <w:b/>
          <w:lang w:val="es-ES"/>
        </w:rPr>
      </w:pPr>
      <w:r w:rsidRPr="0000035F">
        <w:rPr>
          <w:lang w:val="es-ES"/>
        </w:rPr>
        <w:br/>
      </w:r>
      <w:r w:rsidRPr="00554E0A">
        <w:rPr>
          <w:b/>
          <w:lang w:val="es-ES"/>
        </w:rPr>
        <w:t>Vector.h (clase template)</w:t>
      </w:r>
    </w:p>
    <w:p w:rsidR="0022481D" w:rsidRDefault="00554E0A" w:rsidP="0022481D">
      <w:pPr>
        <w:pStyle w:val="BodyIndented"/>
        <w:rPr>
          <w:lang w:val="es-ES"/>
        </w:rPr>
      </w:pPr>
      <w:r w:rsidRPr="00554E0A">
        <w:rPr>
          <w:lang w:val="es-ES"/>
        </w:rPr>
        <w:lastRenderedPageBreak/>
        <w:t xml:space="preserve">Suele ser </w:t>
      </w:r>
      <w:r>
        <w:rPr>
          <w:lang w:val="es-ES"/>
        </w:rPr>
        <w:t>útil recordar que como Vector es una clase template, debe estar definida enteramente en un .h, dado que es una "clase de especificación incompleta", o colección de clases de especificación incompleta, cuya especificación se realizará al momento de compilaci</w:t>
      </w:r>
      <w:r w:rsidR="0022481D">
        <w:rPr>
          <w:lang w:val="es-ES"/>
        </w:rPr>
        <w:t>ón.</w:t>
      </w:r>
    </w:p>
    <w:p w:rsidR="0022481D" w:rsidRDefault="0022481D" w:rsidP="0022481D">
      <w:pPr>
        <w:pStyle w:val="BodyIndented"/>
        <w:rPr>
          <w:lang w:val="es-ES"/>
        </w:rPr>
      </w:pPr>
    </w:p>
    <w:p w:rsidR="00907BC4" w:rsidRDefault="00907BC4" w:rsidP="00907BC4">
      <w:pPr>
        <w:pStyle w:val="BodyIndented"/>
        <w:rPr>
          <w:lang w:val="es-AR"/>
        </w:rPr>
      </w:pPr>
      <w:r>
        <w:rPr>
          <w:b/>
          <w:lang w:val="es-AR"/>
        </w:rPr>
        <w:br/>
      </w:r>
    </w:p>
    <w:p w:rsidR="00907BC4" w:rsidRDefault="00907BC4" w:rsidP="00907BC4">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907BC4" w:rsidRDefault="00907BC4" w:rsidP="00907BC4">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907BC4" w:rsidRDefault="00907BC4" w:rsidP="00907BC4">
      <w:pPr>
        <w:pStyle w:val="BodyIndented"/>
        <w:rPr>
          <w:sz w:val="16"/>
          <w:szCs w:val="16"/>
          <w:lang w:val="es-ES" w:eastAsia="es-AR"/>
        </w:rPr>
      </w:pPr>
      <w:r>
        <w:rPr>
          <w:sz w:val="16"/>
          <w:szCs w:val="16"/>
          <w:lang w:val="es-ES" w:eastAsia="es-AR"/>
        </w:rPr>
        <w:t xml:space="preserve">Construye un </w:t>
      </w:r>
      <w:r w:rsidR="00F8128D">
        <w:rPr>
          <w:sz w:val="16"/>
          <w:szCs w:val="16"/>
          <w:lang w:val="es-ES" w:eastAsia="es-AR"/>
        </w:rPr>
        <w:t xml:space="preserve">vector vacío, de tamaño 0. </w:t>
      </w:r>
      <w:r>
        <w:rPr>
          <w:sz w:val="16"/>
          <w:szCs w:val="16"/>
          <w:lang w:val="es-ES" w:eastAsia="es-AR"/>
        </w:rPr>
        <w:t xml:space="preserve"> Provisto que no hay estructuras de iteración en su implementación, y que todas las sentencias dentro del cuerpo son sentencias de complejidad temporal constante (es decir, sentencias O(k) ), luego, su</w:t>
      </w:r>
      <w:r w:rsidR="00F8128D">
        <w:rPr>
          <w:sz w:val="16"/>
          <w:szCs w:val="16"/>
          <w:lang w:val="es-ES" w:eastAsia="es-AR"/>
        </w:rPr>
        <w:t xml:space="preserve"> complejidad temporal es O(k).</w:t>
      </w:r>
    </w:p>
    <w:p w:rsidR="00F8128D" w:rsidRDefault="00F8128D" w:rsidP="00907BC4">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sidRPr="007275E7">
        <w:rPr>
          <w:lang w:val="es-AR"/>
        </w:rPr>
        <w:t xml:space="preserve">+ </w:t>
      </w:r>
      <w:r>
        <w:rPr>
          <w:rFonts w:ascii="Consolas" w:hAnsi="Consolas" w:cs="Consolas"/>
          <w:sz w:val="19"/>
          <w:szCs w:val="19"/>
          <w:lang w:val="es-ES" w:eastAsia="es-AR"/>
        </w:rPr>
        <w:t>vector</w:t>
      </w:r>
      <w:r w:rsidRPr="007275E7">
        <w:rPr>
          <w:rFonts w:ascii="Consolas" w:hAnsi="Consolas" w:cs="Consolas"/>
          <w:sz w:val="19"/>
          <w:szCs w:val="19"/>
          <w:lang w:val="es-ES" w:eastAsia="es-AR"/>
        </w:rPr>
        <w:t>::</w:t>
      </w:r>
      <w:r>
        <w:rPr>
          <w:rFonts w:ascii="Consolas" w:hAnsi="Consolas" w:cs="Consolas"/>
          <w:sz w:val="19"/>
          <w:szCs w:val="19"/>
          <w:lang w:val="es-ES" w:eastAsia="es-AR"/>
        </w:rPr>
        <w:t>vector</w:t>
      </w:r>
      <w:r w:rsidRPr="007275E7">
        <w:rPr>
          <w:rFonts w:ascii="Consolas" w:hAnsi="Consolas" w:cs="Consolas"/>
          <w:sz w:val="19"/>
          <w:szCs w:val="19"/>
          <w:lang w:val="es-ES" w:eastAsia="es-AR"/>
        </w:rPr>
        <w:t>()</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sin argumentos)</w:t>
      </w:r>
    </w:p>
    <w:p w:rsidR="00F8128D" w:rsidRDefault="00F8128D" w:rsidP="00F8128D">
      <w:pPr>
        <w:pStyle w:val="BodyIndented"/>
        <w:rPr>
          <w:sz w:val="16"/>
          <w:szCs w:val="16"/>
          <w:lang w:val="es-ES" w:eastAsia="es-AR"/>
        </w:rPr>
      </w:pPr>
      <w:r>
        <w:rPr>
          <w:sz w:val="16"/>
          <w:szCs w:val="16"/>
          <w:lang w:val="es-ES" w:eastAsia="es-AR"/>
        </w:rPr>
        <w:t>Construye un vector vacío, de tamaño 0.  Provisto que no hay estructuras de iteración en su implementación, y que todas las sentencias dentro del cuerpo son sentencias de complejidad temporal constante (es decir, sentencias O(k) ), luego, su complejidad temporal es O(k).</w:t>
      </w:r>
    </w:p>
    <w:p w:rsidR="00F8128D" w:rsidRDefault="00F8128D" w:rsidP="00907BC4">
      <w:pPr>
        <w:pStyle w:val="BodyIndented"/>
        <w:rPr>
          <w:lang w:val="es-ES"/>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int</w:t>
      </w:r>
      <w:r>
        <w:rPr>
          <w:rFonts w:ascii="Consolas" w:hAnsi="Consolas" w:cs="Consolas"/>
          <w:sz w:val="19"/>
          <w:szCs w:val="19"/>
          <w:lang w:val="es-ES" w:eastAsia="es-AR"/>
        </w:rPr>
        <w:t xml:space="preserve"> size_)</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(m</w:t>
      </w:r>
      <w:r>
        <w:rPr>
          <w:i/>
          <w:sz w:val="16"/>
          <w:szCs w:val="16"/>
          <w:lang w:val="es-ES" w:eastAsia="es-AR"/>
        </w:rPr>
        <w:t>étodo, constructor con argumento entero)</w:t>
      </w:r>
    </w:p>
    <w:p w:rsidR="00F8128D" w:rsidRDefault="00F8128D" w:rsidP="00F8128D">
      <w:pPr>
        <w:pStyle w:val="BodyIndented"/>
        <w:rPr>
          <w:sz w:val="16"/>
          <w:szCs w:val="16"/>
          <w:lang w:val="es-ES" w:eastAsia="es-AR"/>
        </w:rPr>
      </w:pPr>
      <w:r>
        <w:rPr>
          <w:sz w:val="16"/>
          <w:szCs w:val="16"/>
          <w:lang w:val="es-ES" w:eastAsia="es-AR"/>
        </w:rPr>
        <w:t>Construye un vector vacío, de tamaño size_. Nuevamente, la complejidad es O(k), suponiendo que la operación de reserva de memoria del array interior de la implementación sea una operación de complejidad constante.</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 vector(</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vector&lt;T&gt; &amp; cv)</w:t>
      </w:r>
    </w:p>
    <w:p w:rsidR="00F8128D" w:rsidRDefault="00F8128D" w:rsidP="00F8128D">
      <w:pPr>
        <w:autoSpaceDE w:val="0"/>
        <w:autoSpaceDN w:val="0"/>
        <w:adjustRightInd w:val="0"/>
        <w:rPr>
          <w:sz w:val="16"/>
          <w:szCs w:val="16"/>
          <w:lang w:val="es-ES" w:eastAsia="es-AR"/>
        </w:rPr>
      </w:pPr>
      <w:r w:rsidRPr="00554E0A">
        <w:rPr>
          <w:lang w:val="es-ES"/>
        </w:rPr>
        <w:t xml:space="preserve"> </w:t>
      </w:r>
      <w:r w:rsidRPr="007275E7">
        <w:rPr>
          <w:i/>
          <w:sz w:val="16"/>
          <w:szCs w:val="16"/>
          <w:lang w:val="es-ES" w:eastAsia="es-AR"/>
        </w:rPr>
        <w:t>(m</w:t>
      </w:r>
      <w:r>
        <w:rPr>
          <w:i/>
          <w:sz w:val="16"/>
          <w:szCs w:val="16"/>
          <w:lang w:val="es-ES" w:eastAsia="es-AR"/>
        </w:rPr>
        <w:t>étodo, constructor de copia)</w:t>
      </w:r>
    </w:p>
    <w:p w:rsidR="00F8128D" w:rsidRDefault="00F8128D" w:rsidP="00F8128D">
      <w:pPr>
        <w:pStyle w:val="BodyIndented"/>
        <w:rPr>
          <w:sz w:val="16"/>
          <w:szCs w:val="16"/>
          <w:lang w:val="es-ES" w:eastAsia="es-AR"/>
        </w:rPr>
      </w:pPr>
      <w:r>
        <w:rPr>
          <w:sz w:val="16"/>
          <w:szCs w:val="16"/>
          <w:lang w:val="es-ES" w:eastAsia="es-AR"/>
        </w:rPr>
        <w:t>Construye un vector a partir de otro. Dado que hay un único for dentro de este método, y siendo n=size(cv) el tamaño del problema, tenemos que la complejidad de este método es O(n).</w:t>
      </w:r>
    </w:p>
    <w:p w:rsidR="00F8128D" w:rsidRDefault="00F8128D" w:rsidP="00F8128D">
      <w:pPr>
        <w:pStyle w:val="BodyIndented"/>
        <w:rPr>
          <w:sz w:val="16"/>
          <w:szCs w:val="16"/>
          <w:lang w:val="es-ES" w:eastAsia="es-AR"/>
        </w:rPr>
      </w:pPr>
    </w:p>
    <w:p w:rsidR="00F8128D" w:rsidRDefault="00F8128D" w:rsidP="00F8128D">
      <w:pPr>
        <w:autoSpaceDE w:val="0"/>
        <w:autoSpaceDN w:val="0"/>
        <w:adjustRightInd w:val="0"/>
        <w:jc w:val="left"/>
        <w:rPr>
          <w:rFonts w:ascii="Consolas" w:hAnsi="Consolas" w:cs="Consolas"/>
          <w:sz w:val="19"/>
          <w:szCs w:val="19"/>
          <w:lang w:val="es-ES" w:eastAsia="es-AR"/>
        </w:rPr>
      </w:pPr>
      <w:r>
        <w:rPr>
          <w:rFonts w:ascii="Consolas" w:hAnsi="Consolas" w:cs="Consolas"/>
          <w:sz w:val="19"/>
          <w:szCs w:val="19"/>
          <w:lang w:val="es-ES" w:eastAsia="es-AR"/>
        </w:rPr>
        <w:t>~vector()</w:t>
      </w:r>
    </w:p>
    <w:p w:rsidR="00F8128D" w:rsidRDefault="00F8128D" w:rsidP="00F8128D">
      <w:pPr>
        <w:autoSpaceDE w:val="0"/>
        <w:autoSpaceDN w:val="0"/>
        <w:adjustRightInd w:val="0"/>
        <w:rPr>
          <w:sz w:val="16"/>
          <w:szCs w:val="16"/>
          <w:lang w:val="es-ES" w:eastAsia="es-AR"/>
        </w:rPr>
      </w:pPr>
      <w:r w:rsidRPr="007275E7">
        <w:rPr>
          <w:i/>
          <w:sz w:val="16"/>
          <w:szCs w:val="16"/>
          <w:lang w:val="es-ES" w:eastAsia="es-AR"/>
        </w:rPr>
        <w:t>(</w:t>
      </w:r>
      <w:r>
        <w:rPr>
          <w:i/>
          <w:sz w:val="16"/>
          <w:szCs w:val="16"/>
          <w:lang w:val="es-ES" w:eastAsia="es-AR"/>
        </w:rPr>
        <w:t>destructor)</w:t>
      </w:r>
    </w:p>
    <w:p w:rsidR="00F8128D" w:rsidRDefault="00F8128D" w:rsidP="00F8128D">
      <w:pPr>
        <w:pStyle w:val="BodyIndented"/>
        <w:rPr>
          <w:lang w:val="es-ES"/>
        </w:rPr>
      </w:pPr>
      <w:r>
        <w:rPr>
          <w:sz w:val="16"/>
          <w:szCs w:val="16"/>
          <w:lang w:val="es-ES" w:eastAsia="es-AR"/>
        </w:rPr>
        <w:t>Nuevamente, suponiendo que la implementación de delete[] sea O(k), tendremos que la complejidad de este método es O(k).</w:t>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sidRPr="00F8128D">
        <w:rPr>
          <w:rFonts w:ascii="Consolas" w:hAnsi="Consolas" w:cs="Consolas"/>
          <w:color w:val="0000FF"/>
          <w:sz w:val="19"/>
          <w:szCs w:val="19"/>
          <w:lang w:eastAsia="es-AR"/>
        </w:rPr>
        <w:t>+ void</w:t>
      </w:r>
      <w:r w:rsidRPr="00F8128D">
        <w:rPr>
          <w:rFonts w:ascii="Consolas" w:hAnsi="Consolas" w:cs="Consolas"/>
          <w:sz w:val="19"/>
          <w:szCs w:val="19"/>
          <w:lang w:eastAsia="es-AR"/>
        </w:rPr>
        <w:t xml:space="preserve"> pushFron(T &amp; elem)</w:t>
      </w:r>
    </w:p>
    <w:p w:rsidR="00F8128D" w:rsidRPr="00797093" w:rsidRDefault="00F8128D" w:rsidP="00F8128D">
      <w:pPr>
        <w:autoSpaceDE w:val="0"/>
        <w:autoSpaceDN w:val="0"/>
        <w:adjustRightInd w:val="0"/>
        <w:rPr>
          <w:sz w:val="16"/>
          <w:szCs w:val="16"/>
          <w:lang w:eastAsia="es-AR"/>
        </w:rPr>
      </w:pPr>
      <w:r w:rsidRPr="00797093">
        <w:t xml:space="preserve"> </w:t>
      </w:r>
      <w:r w:rsidRPr="00797093">
        <w:rPr>
          <w:i/>
          <w:sz w:val="16"/>
          <w:szCs w:val="16"/>
          <w:lang w:eastAsia="es-AR"/>
        </w:rPr>
        <w:t>(método)</w:t>
      </w:r>
    </w:p>
    <w:p w:rsidR="00F8128D" w:rsidRDefault="00F8128D" w:rsidP="00F8128D">
      <w:pPr>
        <w:pStyle w:val="BodyIndented"/>
        <w:rPr>
          <w:lang w:val="es-ES"/>
        </w:rPr>
      </w:pPr>
      <w:r>
        <w:rPr>
          <w:sz w:val="16"/>
          <w:szCs w:val="16"/>
          <w:lang w:val="es-ES" w:eastAsia="es-AR"/>
        </w:rPr>
        <w:t>Pushea un elemento al frente del vector. Sea n=size(this) el tamaño del vector, luego, al haber una única estructura de iteración que barre justamente sobre esta variable, tenemos que la complejidad es O(n).</w:t>
      </w:r>
    </w:p>
    <w:p w:rsidR="0047081A" w:rsidRDefault="0047081A" w:rsidP="00F8128D">
      <w:pPr>
        <w:pStyle w:val="BodyIndented"/>
        <w:rPr>
          <w:lang w:val="es-ES"/>
        </w:rPr>
      </w:pPr>
      <w:r w:rsidRPr="00554E0A">
        <w:rPr>
          <w:lang w:val="es-ES"/>
        </w:rPr>
        <w:br w:type="page"/>
      </w:r>
    </w:p>
    <w:p w:rsidR="00F8128D" w:rsidRDefault="00F8128D" w:rsidP="00F8128D">
      <w:pPr>
        <w:pStyle w:val="BodyIndented"/>
        <w:rPr>
          <w:lang w:val="es-ES"/>
        </w:rPr>
      </w:pPr>
    </w:p>
    <w:p w:rsidR="00F8128D" w:rsidRPr="00F8128D" w:rsidRDefault="00F8128D" w:rsidP="00F8128D">
      <w:pPr>
        <w:autoSpaceDE w:val="0"/>
        <w:autoSpaceDN w:val="0"/>
        <w:adjustRightInd w:val="0"/>
        <w:jc w:val="left"/>
        <w:rPr>
          <w:rFonts w:ascii="Consolas" w:hAnsi="Consolas" w:cs="Consolas"/>
          <w:sz w:val="19"/>
          <w:szCs w:val="19"/>
          <w:lang w:eastAsia="es-AR"/>
        </w:rPr>
      </w:pPr>
      <w:r>
        <w:rPr>
          <w:rFonts w:ascii="Consolas" w:hAnsi="Consolas" w:cs="Consolas"/>
          <w:sz w:val="19"/>
          <w:szCs w:val="19"/>
          <w:lang w:eastAsia="es-AR"/>
        </w:rPr>
        <w:t xml:space="preserve">+ </w:t>
      </w:r>
      <w:r w:rsidRPr="00F8128D">
        <w:rPr>
          <w:rFonts w:ascii="Consolas" w:hAnsi="Consolas" w:cs="Consolas"/>
          <w:sz w:val="19"/>
          <w:szCs w:val="19"/>
          <w:lang w:eastAsia="es-AR"/>
        </w:rPr>
        <w:t xml:space="preserve">vector&lt;T&gt; &amp; </w:t>
      </w:r>
      <w:r w:rsidRPr="00F8128D">
        <w:rPr>
          <w:rFonts w:ascii="Consolas" w:hAnsi="Consolas" w:cs="Consolas"/>
          <w:color w:val="0000FF"/>
          <w:sz w:val="19"/>
          <w:szCs w:val="19"/>
          <w:lang w:eastAsia="es-AR"/>
        </w:rPr>
        <w:t>operator</w:t>
      </w:r>
      <w:r w:rsidRPr="00F8128D">
        <w:rPr>
          <w:rFonts w:ascii="Consolas" w:hAnsi="Consolas" w:cs="Consolas"/>
          <w:sz w:val="19"/>
          <w:szCs w:val="19"/>
          <w:lang w:eastAsia="es-AR"/>
        </w:rPr>
        <w:t>=(</w:t>
      </w:r>
      <w:r w:rsidRPr="00F8128D">
        <w:rPr>
          <w:rFonts w:ascii="Consolas" w:hAnsi="Consolas" w:cs="Consolas"/>
          <w:color w:val="0000FF"/>
          <w:sz w:val="19"/>
          <w:szCs w:val="19"/>
          <w:lang w:eastAsia="es-AR"/>
        </w:rPr>
        <w:t>const</w:t>
      </w:r>
      <w:r w:rsidRPr="00F8128D">
        <w:rPr>
          <w:rFonts w:ascii="Consolas" w:hAnsi="Consolas" w:cs="Consolas"/>
          <w:sz w:val="19"/>
          <w:szCs w:val="19"/>
          <w:lang w:eastAsia="es-AR"/>
        </w:rPr>
        <w:t xml:space="preserve"> vector&lt;T&gt; &amp; rigth)</w:t>
      </w:r>
    </w:p>
    <w:p w:rsidR="00F8128D" w:rsidRPr="00F8128D" w:rsidRDefault="00F8128D" w:rsidP="00F8128D">
      <w:pPr>
        <w:autoSpaceDE w:val="0"/>
        <w:autoSpaceDN w:val="0"/>
        <w:adjustRightInd w:val="0"/>
        <w:rPr>
          <w:sz w:val="16"/>
          <w:szCs w:val="16"/>
          <w:lang w:val="es-ES" w:eastAsia="es-AR"/>
        </w:rPr>
      </w:pPr>
      <w:r w:rsidRPr="00F8128D">
        <w:rPr>
          <w:i/>
          <w:sz w:val="16"/>
          <w:szCs w:val="16"/>
          <w:lang w:val="es-ES" w:eastAsia="es-AR"/>
        </w:rPr>
        <w:t>(método)</w:t>
      </w:r>
    </w:p>
    <w:p w:rsidR="00F8128D" w:rsidRDefault="0074654C" w:rsidP="00F8128D">
      <w:pPr>
        <w:pStyle w:val="BodyIndented"/>
        <w:rPr>
          <w:lang w:val="es-ES"/>
        </w:rPr>
      </w:pPr>
      <w:r>
        <w:rPr>
          <w:sz w:val="16"/>
          <w:szCs w:val="16"/>
          <w:lang w:val="es-ES" w:eastAsia="es-AR"/>
        </w:rPr>
        <w:t>Operador de asignación</w:t>
      </w:r>
      <w:r w:rsidR="00F8128D">
        <w:rPr>
          <w:sz w:val="16"/>
          <w:szCs w:val="16"/>
          <w:lang w:val="es-ES" w:eastAsia="es-AR"/>
        </w:rPr>
        <w:t>. Sea n=size(this) el tamaño del vector, luego, al haber una única estructura de iteración que barre justamente sobre esta variable, tenemos que la complejidad es O(n).</w:t>
      </w:r>
    </w:p>
    <w:p w:rsidR="00F8128D" w:rsidRDefault="00F8128D" w:rsidP="00F8128D">
      <w:pPr>
        <w:pStyle w:val="BodyIndented"/>
        <w:rPr>
          <w:lang w:val="es-ES"/>
        </w:rPr>
      </w:pPr>
    </w:p>
    <w:p w:rsidR="0074654C" w:rsidRDefault="0074654C" w:rsidP="0074654C">
      <w:pPr>
        <w:autoSpaceDE w:val="0"/>
        <w:autoSpaceDN w:val="0"/>
        <w:adjustRightInd w:val="0"/>
        <w:jc w:val="left"/>
        <w:rPr>
          <w:rFonts w:ascii="Consolas" w:hAnsi="Consolas" w:cs="Consolas"/>
          <w:color w:val="0000FF"/>
          <w:sz w:val="19"/>
          <w:szCs w:val="19"/>
          <w:lang w:eastAsia="es-AR"/>
        </w:rPr>
      </w:pPr>
      <w:r w:rsidRPr="0074654C">
        <w:t>+</w:t>
      </w:r>
      <w:r w:rsidRPr="0074654C">
        <w:rPr>
          <w:rFonts w:ascii="Consolas" w:hAnsi="Consolas" w:cs="Consolas"/>
          <w:color w:val="0000FF"/>
          <w:sz w:val="19"/>
          <w:szCs w:val="19"/>
          <w:lang w:eastAsia="es-AR"/>
        </w:rPr>
        <w:t xml:space="preserve"> bool</w:t>
      </w:r>
      <w:r w:rsidRPr="0074654C">
        <w:rPr>
          <w:rFonts w:ascii="Consolas" w:hAnsi="Consolas" w:cs="Consolas"/>
          <w:sz w:val="19"/>
          <w:szCs w:val="19"/>
          <w:lang w:eastAsia="es-AR"/>
        </w:rPr>
        <w:t xml:space="preserve">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vector&lt;T&gt; &amp; rigth) </w:t>
      </w:r>
      <w:r w:rsidRPr="0074654C">
        <w:rPr>
          <w:rFonts w:ascii="Consolas" w:hAnsi="Consolas" w:cs="Consolas"/>
          <w:color w:val="0000FF"/>
          <w:sz w:val="19"/>
          <w:szCs w:val="19"/>
          <w:lang w:eastAsia="es-AR"/>
        </w:rPr>
        <w:t>const</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4654C" w:rsidRDefault="0074654C" w:rsidP="0074654C">
      <w:pPr>
        <w:pStyle w:val="BodyIndented"/>
        <w:rPr>
          <w:lang w:val="es-ES"/>
        </w:rPr>
      </w:pPr>
      <w:r>
        <w:rPr>
          <w:sz w:val="16"/>
          <w:szCs w:val="16"/>
          <w:lang w:val="es-ES" w:eastAsia="es-AR"/>
        </w:rPr>
        <w:t>Operador de comparación. Sea n=size(this) el tamaño del vector, luego, al haber una única estructura de iteración que barre justamente sobre esta variable, tenemos que la complejidad es O(n).</w:t>
      </w:r>
    </w:p>
    <w:p w:rsidR="0074654C" w:rsidRPr="00F8128D" w:rsidRDefault="0074654C" w:rsidP="00F8128D">
      <w:pPr>
        <w:pStyle w:val="BodyIndented"/>
        <w:rPr>
          <w:lang w:val="es-ES"/>
        </w:rPr>
      </w:pPr>
    </w:p>
    <w:p w:rsidR="0074654C" w:rsidRDefault="0074654C" w:rsidP="00C52445">
      <w:pPr>
        <w:pStyle w:val="BodyIndented"/>
        <w:rPr>
          <w:lang w:val="es-ES"/>
        </w:rPr>
      </w:pPr>
    </w:p>
    <w:p w:rsidR="0074654C" w:rsidRPr="0074654C" w:rsidRDefault="0074654C" w:rsidP="0074654C">
      <w:pPr>
        <w:autoSpaceDE w:val="0"/>
        <w:autoSpaceDN w:val="0"/>
        <w:adjustRightInd w:val="0"/>
        <w:jc w:val="left"/>
        <w:rPr>
          <w:rFonts w:ascii="Consolas" w:hAnsi="Consolas" w:cs="Consolas"/>
          <w:sz w:val="19"/>
          <w:szCs w:val="19"/>
          <w:lang w:eastAsia="es-AR"/>
        </w:rPr>
      </w:pPr>
      <w:r w:rsidRPr="0074654C">
        <w:t>+</w:t>
      </w:r>
      <w:r>
        <w:t xml:space="preserve">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T &amp; </w:t>
      </w:r>
      <w:r w:rsidRPr="0074654C">
        <w:rPr>
          <w:rFonts w:ascii="Consolas" w:hAnsi="Consolas" w:cs="Consolas"/>
          <w:color w:val="0000FF"/>
          <w:sz w:val="19"/>
          <w:szCs w:val="19"/>
          <w:lang w:eastAsia="es-AR"/>
        </w:rPr>
        <w:t>operator</w:t>
      </w:r>
      <w:r w:rsidRPr="0074654C">
        <w:rPr>
          <w:rFonts w:ascii="Consolas" w:hAnsi="Consolas" w:cs="Consolas"/>
          <w:sz w:val="19"/>
          <w:szCs w:val="19"/>
          <w:lang w:eastAsia="es-AR"/>
        </w:rPr>
        <w:t>[](</w:t>
      </w:r>
      <w:r w:rsidRPr="0074654C">
        <w:rPr>
          <w:rFonts w:ascii="Consolas" w:hAnsi="Consolas" w:cs="Consolas"/>
          <w:color w:val="0000FF"/>
          <w:sz w:val="19"/>
          <w:szCs w:val="19"/>
          <w:lang w:eastAsia="es-AR"/>
        </w:rPr>
        <w:t>int</w:t>
      </w:r>
      <w:r w:rsidRPr="0074654C">
        <w:rPr>
          <w:rFonts w:ascii="Consolas" w:hAnsi="Consolas" w:cs="Consolas"/>
          <w:sz w:val="19"/>
          <w:szCs w:val="19"/>
          <w:lang w:eastAsia="es-AR"/>
        </w:rPr>
        <w:t xml:space="preserve"> index) </w:t>
      </w:r>
      <w:r w:rsidRPr="0074654C">
        <w:rPr>
          <w:rFonts w:ascii="Consolas" w:hAnsi="Consolas" w:cs="Consolas"/>
          <w:color w:val="0000FF"/>
          <w:sz w:val="19"/>
          <w:szCs w:val="19"/>
          <w:lang w:eastAsia="es-AR"/>
        </w:rPr>
        <w:t>const</w:t>
      </w:r>
      <w:r w:rsidRPr="0074654C">
        <w:rPr>
          <w:rFonts w:ascii="Consolas" w:hAnsi="Consolas" w:cs="Consolas"/>
          <w:sz w:val="19"/>
          <w:szCs w:val="19"/>
          <w:lang w:eastAsia="es-AR"/>
        </w:rPr>
        <w:t xml:space="preserve"> </w:t>
      </w:r>
    </w:p>
    <w:p w:rsidR="0074654C" w:rsidRPr="0074654C" w:rsidRDefault="0074654C" w:rsidP="0074654C">
      <w:pPr>
        <w:autoSpaceDE w:val="0"/>
        <w:autoSpaceDN w:val="0"/>
        <w:adjustRightInd w:val="0"/>
        <w:rPr>
          <w:sz w:val="16"/>
          <w:szCs w:val="16"/>
          <w:lang w:val="es-ES" w:eastAsia="es-AR"/>
        </w:rPr>
      </w:pPr>
      <w:r w:rsidRPr="00F8128D">
        <w:rPr>
          <w:i/>
          <w:sz w:val="16"/>
          <w:szCs w:val="16"/>
          <w:lang w:val="es-ES" w:eastAsia="es-AR"/>
        </w:rPr>
        <w:t>(método)</w:t>
      </w:r>
    </w:p>
    <w:p w:rsidR="007E7A0E" w:rsidRDefault="0074654C" w:rsidP="0074654C">
      <w:pPr>
        <w:pStyle w:val="BodyIndented"/>
        <w:rPr>
          <w:sz w:val="16"/>
          <w:szCs w:val="16"/>
          <w:lang w:val="es-ES" w:eastAsia="es-AR"/>
        </w:rPr>
      </w:pPr>
      <w:r>
        <w:rPr>
          <w:sz w:val="16"/>
          <w:szCs w:val="16"/>
          <w:lang w:val="es-ES" w:eastAsia="es-AR"/>
        </w:rPr>
        <w:t>Operador de acceso por índice. Suponiendo que la estructura array (nativa de C++), sobre la cual esta construída esta implementación de la clase Vector tenga acceso a sus elementos en complejidad constante, luego la complejidad de este método es también constante, es decir O(k).</w:t>
      </w:r>
    </w:p>
    <w:p w:rsidR="007E7A0E" w:rsidRDefault="007E7A0E" w:rsidP="0074654C">
      <w:pPr>
        <w:pStyle w:val="BodyIndented"/>
        <w:rPr>
          <w:sz w:val="16"/>
          <w:szCs w:val="16"/>
          <w:lang w:val="es-ES" w:eastAsia="es-AR"/>
        </w:rPr>
      </w:pPr>
    </w:p>
    <w:p w:rsidR="007E7A0E" w:rsidRPr="007E7A0E" w:rsidRDefault="007E7A0E" w:rsidP="00C52445">
      <w:pPr>
        <w:pStyle w:val="BodyIndented"/>
        <w:rPr>
          <w:lang w:val="es-ES"/>
        </w:rPr>
      </w:pPr>
    </w:p>
    <w:p w:rsidR="007E7A0E" w:rsidRDefault="007E7A0E" w:rsidP="00C52445">
      <w:pPr>
        <w:pStyle w:val="BodyIndented"/>
        <w:rPr>
          <w:lang w:val="es-ES"/>
        </w:rPr>
      </w:pPr>
    </w:p>
    <w:p w:rsidR="007E7A0E" w:rsidRPr="007E7A0E" w:rsidRDefault="007E7A0E" w:rsidP="007E7A0E">
      <w:pPr>
        <w:rPr>
          <w:b/>
          <w:lang w:val="es-AR"/>
        </w:rPr>
      </w:pPr>
      <w:r w:rsidRPr="007E7A0E">
        <w:rPr>
          <w:b/>
          <w:lang w:val="es-AR"/>
        </w:rPr>
        <w:t>DFTcalculator (clase)</w:t>
      </w:r>
    </w:p>
    <w:p w:rsidR="007E7A0E" w:rsidRDefault="007E7A0E" w:rsidP="007E7A0E">
      <w:pPr>
        <w:pStyle w:val="BodyIndented"/>
        <w:rPr>
          <w:b/>
          <w:lang w:val="es-AR"/>
        </w:rPr>
      </w:pPr>
    </w:p>
    <w:p w:rsidR="00534581" w:rsidRDefault="00581E39" w:rsidP="00534581">
      <w:pPr>
        <w:autoSpaceDE w:val="0"/>
        <w:autoSpaceDN w:val="0"/>
        <w:adjustRightInd w:val="0"/>
        <w:jc w:val="left"/>
        <w:rPr>
          <w:rFonts w:ascii="Consolas" w:hAnsi="Consolas" w:cs="Consolas"/>
          <w:sz w:val="19"/>
          <w:szCs w:val="19"/>
          <w:lang w:val="es-ES" w:eastAsia="es-AR"/>
        </w:rPr>
      </w:pPr>
      <w:r>
        <w:rPr>
          <w:rFonts w:ascii="Consolas" w:hAnsi="Consolas" w:cs="Consolas"/>
          <w:color w:val="0000FF"/>
          <w:sz w:val="19"/>
          <w:szCs w:val="19"/>
          <w:lang w:val="es-ES" w:eastAsia="es-AR"/>
        </w:rPr>
        <w:t>-</w:t>
      </w:r>
      <w:r w:rsidR="00534581">
        <w:rPr>
          <w:rFonts w:ascii="Consolas" w:hAnsi="Consolas" w:cs="Consolas"/>
          <w:color w:val="0000FF"/>
          <w:sz w:val="19"/>
          <w:szCs w:val="19"/>
          <w:lang w:val="es-ES" w:eastAsia="es-AR"/>
        </w:rPr>
        <w:t xml:space="preserve"> void</w:t>
      </w:r>
      <w:r w:rsidR="00534581">
        <w:rPr>
          <w:rFonts w:ascii="Consolas" w:hAnsi="Consolas" w:cs="Consolas"/>
          <w:sz w:val="19"/>
          <w:szCs w:val="19"/>
          <w:lang w:val="es-ES" w:eastAsia="es-AR"/>
        </w:rPr>
        <w:t xml:space="preserve"> calculate(</w:t>
      </w:r>
      <w:r w:rsidR="00534581">
        <w:rPr>
          <w:rFonts w:ascii="Consolas" w:hAnsi="Consolas" w:cs="Consolas"/>
          <w:color w:val="0000FF"/>
          <w:sz w:val="19"/>
          <w:szCs w:val="19"/>
          <w:lang w:val="es-ES" w:eastAsia="es-AR"/>
        </w:rPr>
        <w:t>const</w:t>
      </w:r>
      <w:r w:rsidR="00534581">
        <w:rPr>
          <w:rFonts w:ascii="Consolas" w:hAnsi="Consolas" w:cs="Consolas"/>
          <w:sz w:val="19"/>
          <w:szCs w:val="19"/>
          <w:lang w:val="es-ES" w:eastAsia="es-AR"/>
        </w:rPr>
        <w:t xml:space="preserve"> vector&lt;complejo&gt; &amp; data , vector&lt;complejo&gt; &amp; result , string algorithm)</w:t>
      </w:r>
    </w:p>
    <w:p w:rsidR="00534581" w:rsidRPr="0074654C" w:rsidRDefault="00534581" w:rsidP="00534581">
      <w:pPr>
        <w:autoSpaceDE w:val="0"/>
        <w:autoSpaceDN w:val="0"/>
        <w:adjustRightInd w:val="0"/>
        <w:rPr>
          <w:sz w:val="16"/>
          <w:szCs w:val="16"/>
          <w:lang w:val="es-ES" w:eastAsia="es-AR"/>
        </w:rPr>
      </w:pPr>
      <w:r w:rsidRPr="00F8128D">
        <w:rPr>
          <w:i/>
          <w:sz w:val="16"/>
          <w:szCs w:val="16"/>
          <w:lang w:val="es-ES" w:eastAsia="es-AR"/>
        </w:rPr>
        <w:t>(método</w:t>
      </w:r>
      <w:r w:rsidR="00581E39">
        <w:rPr>
          <w:i/>
          <w:sz w:val="16"/>
          <w:szCs w:val="16"/>
          <w:lang w:val="es-ES" w:eastAsia="es-AR"/>
        </w:rPr>
        <w:t xml:space="preserve"> privado</w:t>
      </w:r>
      <w:r w:rsidRPr="00F8128D">
        <w:rPr>
          <w:i/>
          <w:sz w:val="16"/>
          <w:szCs w:val="16"/>
          <w:lang w:val="es-ES" w:eastAsia="es-AR"/>
        </w:rPr>
        <w:t>)</w:t>
      </w:r>
    </w:p>
    <w:p w:rsidR="007E7A0E" w:rsidRPr="00554E0A" w:rsidRDefault="00534581" w:rsidP="00534581">
      <w:pPr>
        <w:rPr>
          <w:lang w:val="es-AR"/>
        </w:rPr>
      </w:pPr>
      <w:r>
        <w:rPr>
          <w:sz w:val="16"/>
          <w:szCs w:val="16"/>
          <w:lang w:val="es-ES" w:eastAsia="es-AR"/>
        </w:rPr>
        <w:t>Calcula la transformada (antitransformada) discreta de Fourier del vector de complejos pasado por parámetro data, y lo deposita en result. Sea N el tamaño del vector data pasado por referencia. Al haber dos fors anidados, cada uno de los cuales itera sobre el total de los N elementos, y una operación de potencia dentro de los for, la cual tiene complejidad O(n), donde n es la potencia suministrada, luego tenemos que la complejidad de este método es O(N</w:t>
      </w:r>
      <w:r w:rsidRPr="00534581">
        <w:rPr>
          <w:sz w:val="16"/>
          <w:szCs w:val="16"/>
          <w:vertAlign w:val="superscript"/>
          <w:lang w:val="es-ES" w:eastAsia="es-AR"/>
        </w:rPr>
        <w:t>2</w:t>
      </w:r>
      <w:r>
        <w:rPr>
          <w:sz w:val="16"/>
          <w:szCs w:val="16"/>
          <w:lang w:val="es-ES" w:eastAsia="es-AR"/>
        </w:rPr>
        <w:t>n). Teniendo en cuenta además que en el peor de los casos n=N, tenemos entonces que este método es O(N</w:t>
      </w:r>
      <w:r w:rsidRPr="00534581">
        <w:rPr>
          <w:sz w:val="16"/>
          <w:szCs w:val="16"/>
          <w:vertAlign w:val="superscript"/>
          <w:lang w:val="es-ES" w:eastAsia="es-AR"/>
        </w:rPr>
        <w:t>3</w:t>
      </w:r>
      <w:r>
        <w:rPr>
          <w:sz w:val="16"/>
          <w:szCs w:val="16"/>
          <w:lang w:val="es-ES" w:eastAsia="es-AR"/>
        </w:rPr>
        <w:t>).</w:t>
      </w:r>
    </w:p>
    <w:p w:rsidR="007E7A0E" w:rsidRPr="00534581" w:rsidRDefault="007E7A0E" w:rsidP="00C52445">
      <w:pPr>
        <w:pStyle w:val="BodyIndented"/>
        <w:rPr>
          <w:lang w:val="es-AR"/>
        </w:rPr>
      </w:pPr>
    </w:p>
    <w:p w:rsidR="00581E39" w:rsidRDefault="00581E39" w:rsidP="00581E39">
      <w:pPr>
        <w:autoSpaceDE w:val="0"/>
        <w:autoSpaceDN w:val="0"/>
        <w:adjustRightInd w:val="0"/>
        <w:jc w:val="left"/>
        <w:rPr>
          <w:rFonts w:ascii="Consolas" w:hAnsi="Consolas" w:cs="Consolas"/>
          <w:sz w:val="19"/>
          <w:szCs w:val="19"/>
          <w:lang w:val="es-ES" w:eastAsia="es-AR"/>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581E39" w:rsidRPr="0074654C" w:rsidRDefault="00581E39" w:rsidP="00581E39">
      <w:pPr>
        <w:autoSpaceDE w:val="0"/>
        <w:autoSpaceDN w:val="0"/>
        <w:adjustRightInd w:val="0"/>
        <w:rPr>
          <w:sz w:val="16"/>
          <w:szCs w:val="16"/>
          <w:lang w:val="es-ES" w:eastAsia="es-AR"/>
        </w:rPr>
      </w:pPr>
      <w:r w:rsidRPr="00F8128D">
        <w:rPr>
          <w:i/>
          <w:sz w:val="16"/>
          <w:szCs w:val="16"/>
          <w:lang w:val="es-ES" w:eastAsia="es-AR"/>
        </w:rPr>
        <w:t>(método)</w:t>
      </w:r>
    </w:p>
    <w:p w:rsidR="007E7A0E" w:rsidRDefault="00581E39" w:rsidP="00C52445">
      <w:pPr>
        <w:pStyle w:val="BodyIndented"/>
        <w:rPr>
          <w:lang w:val="es-ES"/>
        </w:rPr>
      </w:pPr>
      <w:r>
        <w:rPr>
          <w:sz w:val="16"/>
          <w:szCs w:val="16"/>
          <w:lang w:val="es-ES" w:eastAsia="es-AR"/>
        </w:rPr>
        <w:t>(Se agrega por simplicidad, solamente interfaz de acceso al método de arriba). Vale la misma consideración sobre su complejidad.</w:t>
      </w:r>
    </w:p>
    <w:p w:rsidR="00581E39" w:rsidRDefault="00581E39" w:rsidP="00C52445">
      <w:pPr>
        <w:pStyle w:val="BodyIndented"/>
        <w:rPr>
          <w:lang w:val="es-ES"/>
        </w:rPr>
      </w:pPr>
    </w:p>
    <w:p w:rsidR="00581E39" w:rsidRPr="00581E39" w:rsidRDefault="00581E39" w:rsidP="00C52445">
      <w:pPr>
        <w:pStyle w:val="BodyIndented"/>
        <w:rPr>
          <w:lang w:val="es-ES"/>
        </w:rPr>
      </w:pPr>
      <w:r>
        <w:rPr>
          <w:lang w:val="es-AR"/>
        </w:rPr>
        <w:t xml:space="preserve">+ </w:t>
      </w:r>
      <w:r>
        <w:rPr>
          <w:rFonts w:ascii="Consolas" w:hAnsi="Consolas" w:cs="Consolas"/>
          <w:color w:val="0000FF"/>
          <w:sz w:val="19"/>
          <w:szCs w:val="19"/>
          <w:lang w:val="es-ES" w:eastAsia="es-AR"/>
        </w:rPr>
        <w:t>void</w:t>
      </w:r>
      <w:r>
        <w:rPr>
          <w:rFonts w:ascii="Consolas" w:hAnsi="Consolas" w:cs="Consolas"/>
          <w:sz w:val="19"/>
          <w:szCs w:val="19"/>
          <w:lang w:val="es-ES" w:eastAsia="es-AR"/>
        </w:rPr>
        <w:t xml:space="preserve"> calculateDFT(</w:t>
      </w:r>
      <w:r>
        <w:rPr>
          <w:rFonts w:ascii="Consolas" w:hAnsi="Consolas" w:cs="Consolas"/>
          <w:color w:val="0000FF"/>
          <w:sz w:val="19"/>
          <w:szCs w:val="19"/>
          <w:lang w:val="es-ES" w:eastAsia="es-AR"/>
        </w:rPr>
        <w:t>const</w:t>
      </w:r>
      <w:r>
        <w:rPr>
          <w:rFonts w:ascii="Consolas" w:hAnsi="Consolas" w:cs="Consolas"/>
          <w:sz w:val="19"/>
          <w:szCs w:val="19"/>
          <w:lang w:val="es-ES" w:eastAsia="es-AR"/>
        </w:rPr>
        <w:t xml:space="preserve"> vector&lt;complejo&gt; &amp; data , vector&lt;complejo&gt; &amp; result)</w:t>
      </w:r>
    </w:p>
    <w:p w:rsidR="001D50A6" w:rsidRPr="0000035F" w:rsidRDefault="00581E39" w:rsidP="00C52445">
      <w:pPr>
        <w:pStyle w:val="BodyIndented"/>
        <w:rPr>
          <w:sz w:val="16"/>
          <w:szCs w:val="16"/>
          <w:lang w:val="es-ES"/>
        </w:rPr>
      </w:pPr>
      <w:r w:rsidRPr="0000035F">
        <w:rPr>
          <w:sz w:val="16"/>
          <w:szCs w:val="16"/>
          <w:lang w:val="es-ES"/>
        </w:rPr>
        <w:t>(Ibídem)</w:t>
      </w:r>
    </w:p>
    <w:p w:rsidR="001D50A6" w:rsidRPr="0000035F" w:rsidRDefault="001D50A6" w:rsidP="00C52445">
      <w:pPr>
        <w:pStyle w:val="BodyIndented"/>
        <w:rPr>
          <w:sz w:val="16"/>
          <w:szCs w:val="16"/>
          <w:lang w:val="es-ES"/>
        </w:rPr>
      </w:pPr>
    </w:p>
    <w:p w:rsidR="001D50A6" w:rsidRDefault="00797093" w:rsidP="00C52445">
      <w:pPr>
        <w:pStyle w:val="BodyIndented"/>
        <w:rPr>
          <w:b/>
          <w:lang w:val="es-AR"/>
        </w:rPr>
      </w:pPr>
      <w:r>
        <w:rPr>
          <w:b/>
          <w:lang w:val="es-AR"/>
        </w:rPr>
        <w:t>Conclusiones</w:t>
      </w:r>
    </w:p>
    <w:p w:rsidR="00797093" w:rsidRDefault="00797093" w:rsidP="00C52445">
      <w:pPr>
        <w:pStyle w:val="BodyIndented"/>
        <w:rPr>
          <w:b/>
          <w:lang w:val="es-AR"/>
        </w:rPr>
      </w:pPr>
    </w:p>
    <w:p w:rsidR="00797093" w:rsidRDefault="00797093" w:rsidP="00C52445">
      <w:pPr>
        <w:pStyle w:val="BodyIndented"/>
        <w:rPr>
          <w:lang w:val="es-AR"/>
        </w:rPr>
      </w:pPr>
      <w:r>
        <w:rPr>
          <w:lang w:val="es-AR"/>
        </w:rPr>
        <w:t xml:space="preserve">Este trabajo sirvió como base para </w:t>
      </w:r>
      <w:r w:rsidR="0000035F">
        <w:rPr>
          <w:lang w:val="es-AR"/>
        </w:rPr>
        <w:t>aprender</w:t>
      </w:r>
      <w:r>
        <w:rPr>
          <w:lang w:val="es-AR"/>
        </w:rPr>
        <w:t xml:space="preserve"> varios conceptos acerca del lenguaje C++. Entre ellos, los rudimentos de la programación orientada a objetos, diseño orientado a clases, y aspectos técnicos propios del lenguaje, como ser constructores, destructores y sobrecarga de operadores. Este TP fue útil además para ganar familiaridad con compilación</w:t>
      </w:r>
      <w:r w:rsidR="00A70D6F">
        <w:rPr>
          <w:lang w:val="es-AR"/>
        </w:rPr>
        <w:t xml:space="preserve"> y debugging</w:t>
      </w:r>
      <w:r>
        <w:rPr>
          <w:lang w:val="es-AR"/>
        </w:rPr>
        <w:t xml:space="preserve"> mediante gcc y mediante cl, compiladores C++ muy usados en la actualidad.</w:t>
      </w:r>
    </w:p>
    <w:p w:rsidR="00797093" w:rsidRDefault="00797093" w:rsidP="00C52445">
      <w:pPr>
        <w:pStyle w:val="BodyIndented"/>
        <w:rPr>
          <w:lang w:val="es-AR"/>
        </w:rPr>
      </w:pPr>
    </w:p>
    <w:p w:rsidR="00797093" w:rsidRDefault="00797093" w:rsidP="00C52445">
      <w:pPr>
        <w:pStyle w:val="BodyIndented"/>
        <w:rPr>
          <w:sz w:val="16"/>
          <w:szCs w:val="16"/>
          <w:lang w:val="es-ES"/>
        </w:rPr>
      </w:pPr>
    </w:p>
    <w:p w:rsidR="00D716E0" w:rsidRDefault="00D716E0" w:rsidP="00C52445">
      <w:pPr>
        <w:pStyle w:val="BodyIndented"/>
        <w:rPr>
          <w:sz w:val="16"/>
          <w:szCs w:val="16"/>
          <w:lang w:val="es-ES"/>
        </w:rPr>
      </w:pPr>
    </w:p>
    <w:p w:rsidR="00D716E0" w:rsidRPr="00797093" w:rsidRDefault="00D716E0" w:rsidP="00C52445">
      <w:pPr>
        <w:pStyle w:val="BodyIndented"/>
        <w:rPr>
          <w:sz w:val="16"/>
          <w:szCs w:val="16"/>
          <w:lang w:val="es-ES"/>
        </w:rPr>
      </w:pPr>
    </w:p>
    <w:p w:rsidR="0047081A" w:rsidRPr="00797093" w:rsidRDefault="00C52445" w:rsidP="00C52445">
      <w:pPr>
        <w:pStyle w:val="BodyIndented"/>
        <w:rPr>
          <w:sz w:val="16"/>
          <w:szCs w:val="16"/>
          <w:lang w:val="es-ES"/>
        </w:rPr>
      </w:pPr>
      <w:r w:rsidRPr="00797093">
        <w:rPr>
          <w:sz w:val="16"/>
          <w:szCs w:val="16"/>
          <w:lang w:val="es-ES"/>
        </w:rPr>
        <w:br w:type="page"/>
      </w:r>
    </w:p>
    <w:p w:rsidR="00A36B7D" w:rsidRPr="00797093" w:rsidRDefault="00A36B7D" w:rsidP="00C52445">
      <w:pPr>
        <w:pStyle w:val="BodyUndented"/>
        <w:rPr>
          <w:lang w:val="es-ES"/>
        </w:rPr>
      </w:pPr>
    </w:p>
    <w:p w:rsidR="002609AC" w:rsidRPr="00797093" w:rsidRDefault="002609AC" w:rsidP="002B7FA0">
      <w:pPr>
        <w:pStyle w:val="Reference"/>
        <w:jc w:val="left"/>
        <w:rPr>
          <w:lang w:val="es-ES"/>
        </w:rPr>
      </w:pPr>
    </w:p>
    <w:p w:rsidR="00563E52" w:rsidRPr="00797093" w:rsidRDefault="00563E52" w:rsidP="002B7FA0">
      <w:pPr>
        <w:pStyle w:val="Reference"/>
        <w:jc w:val="left"/>
        <w:rPr>
          <w:b/>
          <w:lang w:val="es-ES"/>
        </w:rPr>
      </w:pPr>
    </w:p>
    <w:p w:rsidR="00563E52" w:rsidRPr="00797093" w:rsidRDefault="00563E52" w:rsidP="002B7FA0">
      <w:pPr>
        <w:pStyle w:val="Reference"/>
        <w:jc w:val="left"/>
        <w:rPr>
          <w:b/>
          <w:lang w:val="es-ES"/>
        </w:rPr>
      </w:pPr>
    </w:p>
    <w:p w:rsidR="00611083" w:rsidRPr="007E7A0E" w:rsidRDefault="00611083" w:rsidP="002B7FA0">
      <w:pPr>
        <w:pStyle w:val="Reference"/>
        <w:jc w:val="left"/>
        <w:rPr>
          <w:b/>
        </w:rPr>
      </w:pPr>
      <w:r w:rsidRPr="007E7A0E">
        <w:rPr>
          <w:b/>
        </w:rPr>
        <w:t>Bibliografía</w:t>
      </w:r>
    </w:p>
    <w:p w:rsidR="00611083" w:rsidRPr="007E7A0E" w:rsidRDefault="00611083" w:rsidP="002B7FA0">
      <w:pPr>
        <w:pStyle w:val="Reference"/>
        <w:jc w:val="left"/>
      </w:pPr>
    </w:p>
    <w:p w:rsidR="00563E52" w:rsidRPr="007E7A0E" w:rsidRDefault="00563E52" w:rsidP="002B7FA0">
      <w:pPr>
        <w:pStyle w:val="Reference"/>
        <w:jc w:val="left"/>
      </w:pPr>
    </w:p>
    <w:p w:rsidR="00611083" w:rsidRPr="007E7A0E" w:rsidRDefault="00611083" w:rsidP="003E1BEB">
      <w:pPr>
        <w:pStyle w:val="Reference"/>
      </w:pPr>
    </w:p>
    <w:p w:rsidR="00611083" w:rsidRPr="00554E0A" w:rsidRDefault="00611083" w:rsidP="003E1BEB">
      <w:pPr>
        <w:pStyle w:val="Reference"/>
        <w:ind w:left="720" w:hanging="720"/>
      </w:pPr>
      <w:r w:rsidRPr="007E7A0E">
        <w:t>[1]</w:t>
      </w:r>
      <w:r w:rsidRPr="007E7A0E">
        <w:tab/>
      </w:r>
      <w:r w:rsidR="00622053" w:rsidRPr="007E7A0E">
        <w:t>Oppenheim, Schaffer, Discrete-time signal processing, second edition, Ed. Prentic</w:t>
      </w:r>
      <w:r w:rsidR="00622053" w:rsidRPr="00554E0A">
        <w:t>e Hall.</w:t>
      </w:r>
    </w:p>
    <w:p w:rsidR="00622053" w:rsidRPr="00554E0A" w:rsidRDefault="00622053" w:rsidP="003E1BEB">
      <w:pPr>
        <w:pStyle w:val="Reference"/>
        <w:ind w:left="720" w:hanging="720"/>
      </w:pPr>
    </w:p>
    <w:p w:rsidR="00622053" w:rsidRPr="00622053" w:rsidRDefault="00622053" w:rsidP="003E1BEB">
      <w:pPr>
        <w:pStyle w:val="Reference"/>
        <w:ind w:left="720" w:hanging="720"/>
      </w:pPr>
      <w:r w:rsidRPr="00554E0A">
        <w:t>[2]</w:t>
      </w:r>
      <w:r w:rsidRPr="00554E0A">
        <w:tab/>
      </w:r>
      <w:r w:rsidR="00130657" w:rsidRPr="00554E0A">
        <w:t>W</w:t>
      </w:r>
      <w:r w:rsidR="00130657" w:rsidRPr="00130657">
        <w:t>alkthrough: Compiling a Native C++ Pr</w:t>
      </w:r>
      <w:r w:rsidR="00130657">
        <w:t xml:space="preserve">ogram on the Command Line (C++), Microsoft Developer Network, disponible desde </w:t>
      </w:r>
      <w:r w:rsidR="00130657" w:rsidRPr="00130657">
        <w:t>https://msdn.microsoft.com/en-us/library/ms235639(v=vs.100).aspx</w:t>
      </w:r>
    </w:p>
    <w:p w:rsidR="00611083" w:rsidRPr="0062205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3E1BEB">
        <w:t>[6]</w:t>
      </w:r>
      <w:r w:rsidRPr="003E1BEB">
        <w:tab/>
      </w:r>
      <w:r w:rsidRPr="003E1BEB">
        <w:tab/>
        <w:t>Introduction to Analysis of Algorithms,</w:t>
      </w:r>
      <w:r>
        <w:t xml:space="preserve"> Asymptotic Notation, D. Helmbold, disponible desde </w:t>
      </w:r>
      <w:r w:rsidRPr="003E1BEB">
        <w:t xml:space="preserve"> https://classes.soe.ucsc.edu/cmps102/Spring04/TantaloAsymp.pdf</w:t>
      </w:r>
    </w:p>
    <w:p w:rsidR="003E1BEB" w:rsidRDefault="003E1BEB" w:rsidP="003E1BEB">
      <w:pPr>
        <w:pStyle w:val="Reference"/>
      </w:pPr>
    </w:p>
    <w:p w:rsidR="003E1BEB" w:rsidRDefault="003E1BEB" w:rsidP="003E1BEB">
      <w:pPr>
        <w:pStyle w:val="Reference"/>
      </w:pPr>
    </w:p>
    <w:p w:rsidR="003E1BEB" w:rsidRDefault="003E1BEB" w:rsidP="003E1BEB">
      <w:pPr>
        <w:pStyle w:val="Reference"/>
      </w:pPr>
    </w:p>
    <w:p w:rsidR="003E1BEB" w:rsidRPr="003E1BEB" w:rsidRDefault="003E1BEB" w:rsidP="003E1BEB">
      <w:pPr>
        <w:pStyle w:val="Reference"/>
      </w:pPr>
    </w:p>
    <w:sectPr w:rsidR="003E1BEB" w:rsidRPr="003E1BEB"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D43" w:rsidRDefault="00CA4D43">
      <w:r>
        <w:separator/>
      </w:r>
    </w:p>
  </w:endnote>
  <w:endnote w:type="continuationSeparator" w:id="1">
    <w:p w:rsidR="00CA4D43" w:rsidRDefault="00CA4D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00035F">
        <w:rPr>
          <w:noProof/>
        </w:rPr>
        <w:t>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D716E0">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D43" w:rsidRDefault="00CA4D43">
      <w:r>
        <w:separator/>
      </w:r>
    </w:p>
  </w:footnote>
  <w:footnote w:type="continuationSeparator" w:id="1">
    <w:p w:rsidR="00CA4D43" w:rsidRDefault="00CA4D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3A4F8D">
    <w:pPr>
      <w:pStyle w:val="HeaderOddTitle"/>
      <w:rPr>
        <w:lang w:val="es-AR"/>
      </w:rPr>
    </w:pPr>
    <w:r>
      <w:rPr>
        <w:lang w:val="es-AR"/>
      </w:rPr>
      <w:t>Tp0: Programación C++</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C52445">
      <w:rPr>
        <w:lang w:val="es-AR"/>
      </w:rPr>
      <w:t>Tp0: Programación C++</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B449F"/>
    <w:rsid w:val="000B474C"/>
    <w:rsid w:val="000C4F9B"/>
    <w:rsid w:val="0010210B"/>
    <w:rsid w:val="0010247F"/>
    <w:rsid w:val="001166B2"/>
    <w:rsid w:val="00130657"/>
    <w:rsid w:val="00134E63"/>
    <w:rsid w:val="001425B1"/>
    <w:rsid w:val="00142F26"/>
    <w:rsid w:val="00143EA1"/>
    <w:rsid w:val="001553AF"/>
    <w:rsid w:val="0016464D"/>
    <w:rsid w:val="00164823"/>
    <w:rsid w:val="0018091E"/>
    <w:rsid w:val="001815F1"/>
    <w:rsid w:val="001A32F5"/>
    <w:rsid w:val="001A61E4"/>
    <w:rsid w:val="001A7783"/>
    <w:rsid w:val="001B00C4"/>
    <w:rsid w:val="001B58B4"/>
    <w:rsid w:val="001B7600"/>
    <w:rsid w:val="001C172F"/>
    <w:rsid w:val="001C73E3"/>
    <w:rsid w:val="001D36C2"/>
    <w:rsid w:val="001D50A6"/>
    <w:rsid w:val="001F05B1"/>
    <w:rsid w:val="00220642"/>
    <w:rsid w:val="0022481D"/>
    <w:rsid w:val="00233CB0"/>
    <w:rsid w:val="002353D3"/>
    <w:rsid w:val="00242778"/>
    <w:rsid w:val="00247642"/>
    <w:rsid w:val="002609AC"/>
    <w:rsid w:val="00263714"/>
    <w:rsid w:val="0028059A"/>
    <w:rsid w:val="00297559"/>
    <w:rsid w:val="002B7FA0"/>
    <w:rsid w:val="002C714C"/>
    <w:rsid w:val="002D1C6C"/>
    <w:rsid w:val="002E18F6"/>
    <w:rsid w:val="00303F1D"/>
    <w:rsid w:val="0032759B"/>
    <w:rsid w:val="00330B10"/>
    <w:rsid w:val="003411F8"/>
    <w:rsid w:val="003463D9"/>
    <w:rsid w:val="0036193B"/>
    <w:rsid w:val="00367F3A"/>
    <w:rsid w:val="00385E77"/>
    <w:rsid w:val="003954BB"/>
    <w:rsid w:val="003A2AA2"/>
    <w:rsid w:val="003A4F8D"/>
    <w:rsid w:val="003B641E"/>
    <w:rsid w:val="003B67DD"/>
    <w:rsid w:val="003C6A75"/>
    <w:rsid w:val="003E1BEB"/>
    <w:rsid w:val="00402DE7"/>
    <w:rsid w:val="00406B5D"/>
    <w:rsid w:val="0044251B"/>
    <w:rsid w:val="0046289D"/>
    <w:rsid w:val="0047081A"/>
    <w:rsid w:val="0047295C"/>
    <w:rsid w:val="00475E9C"/>
    <w:rsid w:val="004803E7"/>
    <w:rsid w:val="00490140"/>
    <w:rsid w:val="00493F81"/>
    <w:rsid w:val="004C0E4C"/>
    <w:rsid w:val="004F16C2"/>
    <w:rsid w:val="00526D51"/>
    <w:rsid w:val="00534581"/>
    <w:rsid w:val="00554E0A"/>
    <w:rsid w:val="00563E52"/>
    <w:rsid w:val="00581E39"/>
    <w:rsid w:val="00587211"/>
    <w:rsid w:val="00587823"/>
    <w:rsid w:val="00593AC2"/>
    <w:rsid w:val="005A3DD9"/>
    <w:rsid w:val="005A4D05"/>
    <w:rsid w:val="005B235B"/>
    <w:rsid w:val="005F0B93"/>
    <w:rsid w:val="00610E06"/>
    <w:rsid w:val="00611083"/>
    <w:rsid w:val="00622053"/>
    <w:rsid w:val="00625DE1"/>
    <w:rsid w:val="00630CCB"/>
    <w:rsid w:val="00631E59"/>
    <w:rsid w:val="006359FE"/>
    <w:rsid w:val="00647777"/>
    <w:rsid w:val="00652C00"/>
    <w:rsid w:val="00656B48"/>
    <w:rsid w:val="00661F5C"/>
    <w:rsid w:val="006641CB"/>
    <w:rsid w:val="00690BC3"/>
    <w:rsid w:val="00693B79"/>
    <w:rsid w:val="006B128D"/>
    <w:rsid w:val="006D7195"/>
    <w:rsid w:val="007014D1"/>
    <w:rsid w:val="007071D0"/>
    <w:rsid w:val="007164FC"/>
    <w:rsid w:val="007275E7"/>
    <w:rsid w:val="007302E8"/>
    <w:rsid w:val="0074654C"/>
    <w:rsid w:val="00773039"/>
    <w:rsid w:val="00784187"/>
    <w:rsid w:val="00793831"/>
    <w:rsid w:val="00797093"/>
    <w:rsid w:val="007A278D"/>
    <w:rsid w:val="007A3F4C"/>
    <w:rsid w:val="007B276E"/>
    <w:rsid w:val="007C1C13"/>
    <w:rsid w:val="007C4C32"/>
    <w:rsid w:val="007E7A0E"/>
    <w:rsid w:val="008036E0"/>
    <w:rsid w:val="00806F3C"/>
    <w:rsid w:val="00810AEA"/>
    <w:rsid w:val="008178BC"/>
    <w:rsid w:val="008329E9"/>
    <w:rsid w:val="00833C74"/>
    <w:rsid w:val="00834CF2"/>
    <w:rsid w:val="00850C1B"/>
    <w:rsid w:val="00852A35"/>
    <w:rsid w:val="0086270C"/>
    <w:rsid w:val="00864931"/>
    <w:rsid w:val="00882CD7"/>
    <w:rsid w:val="008A2445"/>
    <w:rsid w:val="008B1034"/>
    <w:rsid w:val="008C2442"/>
    <w:rsid w:val="008C5A3E"/>
    <w:rsid w:val="008D6019"/>
    <w:rsid w:val="008E5B15"/>
    <w:rsid w:val="008E68A5"/>
    <w:rsid w:val="008F3A1A"/>
    <w:rsid w:val="008F61BD"/>
    <w:rsid w:val="00901C11"/>
    <w:rsid w:val="00907217"/>
    <w:rsid w:val="00907BC4"/>
    <w:rsid w:val="00912AAB"/>
    <w:rsid w:val="00913EEB"/>
    <w:rsid w:val="00937607"/>
    <w:rsid w:val="0094125E"/>
    <w:rsid w:val="0098678B"/>
    <w:rsid w:val="00996D4F"/>
    <w:rsid w:val="009A4901"/>
    <w:rsid w:val="009E140A"/>
    <w:rsid w:val="009E5B2C"/>
    <w:rsid w:val="00A36B7D"/>
    <w:rsid w:val="00A618D2"/>
    <w:rsid w:val="00A7040A"/>
    <w:rsid w:val="00A70D6F"/>
    <w:rsid w:val="00A838F3"/>
    <w:rsid w:val="00AA051E"/>
    <w:rsid w:val="00AA4542"/>
    <w:rsid w:val="00AE0D42"/>
    <w:rsid w:val="00AF5ED7"/>
    <w:rsid w:val="00AF6FE2"/>
    <w:rsid w:val="00B011FE"/>
    <w:rsid w:val="00B24A70"/>
    <w:rsid w:val="00B37E28"/>
    <w:rsid w:val="00B42BF1"/>
    <w:rsid w:val="00B84998"/>
    <w:rsid w:val="00B9717B"/>
    <w:rsid w:val="00BE28EC"/>
    <w:rsid w:val="00BE2B91"/>
    <w:rsid w:val="00BF15D7"/>
    <w:rsid w:val="00BF2E35"/>
    <w:rsid w:val="00C04022"/>
    <w:rsid w:val="00C075C7"/>
    <w:rsid w:val="00C17DAD"/>
    <w:rsid w:val="00C318D1"/>
    <w:rsid w:val="00C34F7C"/>
    <w:rsid w:val="00C44DA5"/>
    <w:rsid w:val="00C45596"/>
    <w:rsid w:val="00C45ECD"/>
    <w:rsid w:val="00C52445"/>
    <w:rsid w:val="00C54F65"/>
    <w:rsid w:val="00CA2841"/>
    <w:rsid w:val="00CA4D43"/>
    <w:rsid w:val="00CB0770"/>
    <w:rsid w:val="00CB3241"/>
    <w:rsid w:val="00CB7352"/>
    <w:rsid w:val="00CF70BD"/>
    <w:rsid w:val="00D056A1"/>
    <w:rsid w:val="00D122E7"/>
    <w:rsid w:val="00D3602D"/>
    <w:rsid w:val="00D61373"/>
    <w:rsid w:val="00D64A64"/>
    <w:rsid w:val="00D716E0"/>
    <w:rsid w:val="00D72AE6"/>
    <w:rsid w:val="00D83ADF"/>
    <w:rsid w:val="00D84E77"/>
    <w:rsid w:val="00D91F9C"/>
    <w:rsid w:val="00DA5083"/>
    <w:rsid w:val="00DA6038"/>
    <w:rsid w:val="00DC72CE"/>
    <w:rsid w:val="00DE01F7"/>
    <w:rsid w:val="00DE02AF"/>
    <w:rsid w:val="00DE3B3C"/>
    <w:rsid w:val="00DF20E6"/>
    <w:rsid w:val="00E04877"/>
    <w:rsid w:val="00E11545"/>
    <w:rsid w:val="00E158CF"/>
    <w:rsid w:val="00E300EC"/>
    <w:rsid w:val="00E37CAD"/>
    <w:rsid w:val="00E54BB3"/>
    <w:rsid w:val="00E615E1"/>
    <w:rsid w:val="00E6201D"/>
    <w:rsid w:val="00E879F1"/>
    <w:rsid w:val="00E90D01"/>
    <w:rsid w:val="00E95366"/>
    <w:rsid w:val="00EC1C01"/>
    <w:rsid w:val="00EC550C"/>
    <w:rsid w:val="00EC5BB9"/>
    <w:rsid w:val="00EE4216"/>
    <w:rsid w:val="00F27997"/>
    <w:rsid w:val="00F46E14"/>
    <w:rsid w:val="00F47EB8"/>
    <w:rsid w:val="00F526E2"/>
    <w:rsid w:val="00F65B22"/>
    <w:rsid w:val="00F749F7"/>
    <w:rsid w:val="00F7722D"/>
    <w:rsid w:val="00F77D5B"/>
    <w:rsid w:val="00F8128D"/>
    <w:rsid w:val="00F84A05"/>
    <w:rsid w:val="00F85927"/>
    <w:rsid w:val="00FC0E32"/>
    <w:rsid w:val="00FE65FC"/>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A87F4-41AA-4740-9A42-B9EBED1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2174</TotalTime>
  <Pages>8</Pages>
  <Words>2263</Words>
  <Characters>12449</Characters>
  <Application>Microsoft Office Word</Application>
  <DocSecurity>0</DocSecurity>
  <Lines>103</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14683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180</cp:revision>
  <cp:lastPrinted>2015-09-05T17:38:00Z</cp:lastPrinted>
  <dcterms:created xsi:type="dcterms:W3CDTF">2015-09-05T17:35:00Z</dcterms:created>
  <dcterms:modified xsi:type="dcterms:W3CDTF">2016-04-13T22:14:00Z</dcterms:modified>
</cp:coreProperties>
</file>